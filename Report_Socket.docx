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3997881"/>
    <w:p w14:paraId="2778F154" w14:textId="32068DE0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38EA36" wp14:editId="713B9EAE">
                <wp:simplePos x="0" y="0"/>
                <wp:positionH relativeFrom="column">
                  <wp:posOffset>2306647</wp:posOffset>
                </wp:positionH>
                <wp:positionV relativeFrom="paragraph">
                  <wp:posOffset>-71448</wp:posOffset>
                </wp:positionV>
                <wp:extent cx="415904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904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7722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65pt,-5.65pt" to="509.15pt,-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" strokecolor="#5b9bd5 [3204]" strokeweight="1pt">
                <v:stroke joinstyle="miter"/>
              </v:line>
            </w:pict>
          </mc:Fallback>
        </mc:AlternateContent>
      </w:r>
      <w:r w:rsidRPr="005D2D3A">
        <w:rPr>
          <w:noProof/>
        </w:rPr>
        <w:drawing>
          <wp:anchor distT="0" distB="0" distL="114300" distR="114300" simplePos="0" relativeHeight="251661312" behindDoc="0" locked="0" layoutInCell="1" allowOverlap="1" wp14:anchorId="7CDD55ED" wp14:editId="36FD576D">
            <wp:simplePos x="0" y="0"/>
            <wp:positionH relativeFrom="column">
              <wp:posOffset>1246698</wp:posOffset>
            </wp:positionH>
            <wp:positionV relativeFrom="topMargin">
              <wp:posOffset>329767</wp:posOffset>
            </wp:positionV>
            <wp:extent cx="742970" cy="690688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29" r="23530"/>
                    <a:stretch/>
                  </pic:blipFill>
                  <pic:spPr bwMode="auto">
                    <a:xfrm>
                      <a:off x="0" y="0"/>
                      <a:ext cx="743862" cy="69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2D3A">
        <w:rPr>
          <w:noProof/>
        </w:rPr>
        <w:drawing>
          <wp:anchor distT="0" distB="0" distL="114300" distR="114300" simplePos="0" relativeHeight="251660288" behindDoc="0" locked="0" layoutInCell="1" allowOverlap="1" wp14:anchorId="3ACE29A2" wp14:editId="7F2B2976">
            <wp:simplePos x="0" y="0"/>
            <wp:positionH relativeFrom="column">
              <wp:posOffset>214418</wp:posOffset>
            </wp:positionH>
            <wp:positionV relativeFrom="page">
              <wp:posOffset>299236</wp:posOffset>
            </wp:positionV>
            <wp:extent cx="894716" cy="702220"/>
            <wp:effectExtent l="0" t="0" r="635" b="3175"/>
            <wp:wrapNone/>
            <wp:docPr id="7" name="Picture 7" descr="logo-khtn%20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-khtn%20200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524" cy="705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5D2D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9342D" wp14:editId="626EE08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183005" cy="10655300"/>
                <wp:effectExtent l="0" t="0" r="0" b="0"/>
                <wp:wrapNone/>
                <wp:docPr id="6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183005" cy="10655300"/>
                        </a:xfrm>
                        <a:custGeom>
                          <a:avLst/>
                          <a:gdLst>
                            <a:gd name="T0" fmla="*/ 502 w 502"/>
                            <a:gd name="T1" fmla="*/ 0 h 3168"/>
                            <a:gd name="T2" fmla="*/ 93 w 502"/>
                            <a:gd name="T3" fmla="*/ 0 h 3168"/>
                            <a:gd name="T4" fmla="*/ 0 w 502"/>
                            <a:gd name="T5" fmla="*/ 3168 h 3168"/>
                            <a:gd name="T6" fmla="*/ 502 w 502"/>
                            <a:gd name="T7" fmla="*/ 3168 h 3168"/>
                            <a:gd name="T8" fmla="*/ 502 w 502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2" h="3168">
                              <a:moveTo>
                                <a:pt x="502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146" y="383"/>
                                <a:pt x="323" y="1900"/>
                                <a:pt x="0" y="3168"/>
                              </a:cubicBezTo>
                              <a:cubicBezTo>
                                <a:pt x="502" y="3168"/>
                                <a:pt x="502" y="3168"/>
                                <a:pt x="502" y="3168"/>
                              </a:cubicBez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8DB3E2"/>
                            </a:gs>
                            <a:gs pos="100000">
                              <a:srgbClr val="1F497D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3DCE6" id="Freeform 1" o:spid="_x0000_s1026" style="position:absolute;margin-left:0;margin-top:0;width:93.15pt;height:839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" path="m502,c93,,93,,93,,146,383,323,1900,,3168v502,,502,,502,l502,xe" fillcolor="#8db3e2" stroked="f" strokecolor="#212120">
                <v:fill color2="#1f497d" rotate="t" focus="100%" type="gradient"/>
                <v:shadow color="#8c8682"/>
                <v:path arrowok="t" o:connecttype="custom" o:connectlocs="1183005,0;219162,0;0,10655300;1183005,10655300;1183005,0" o:connectangles="0,0,0,0,0"/>
                <w10:wrap anchorx="page" anchory="page"/>
              </v:shape>
            </w:pict>
          </mc:Fallback>
        </mc:AlternateContent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  <w:r w:rsidRPr="005D2D3A">
        <w:rPr>
          <w:b/>
          <w:bCs/>
          <w:color w:val="FF0000"/>
          <w:sz w:val="26"/>
          <w:szCs w:val="26"/>
          <w:u w:val="single"/>
          <w:lang w:val="fr-FR"/>
        </w:rPr>
        <w:softHyphen/>
      </w:r>
    </w:p>
    <w:p w14:paraId="7FF3F1CE" w14:textId="148FDB2A" w:rsidR="00086547" w:rsidRPr="005D2D3A" w:rsidRDefault="00875914" w:rsidP="00F22466">
      <w:pPr>
        <w:spacing w:before="120"/>
        <w:jc w:val="center"/>
        <w:rPr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Hlk71146832"/>
      <w:r w:rsidRPr="005D2D3A">
        <w:rPr>
          <w:bCs/>
          <w:color w:val="5B9BD5" w:themeColor="accent1"/>
          <w:sz w:val="48"/>
          <w:szCs w:val="48"/>
          <w:lang w:val="fr-F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CS205 - Computer Networking</w:t>
      </w:r>
    </w:p>
    <w:bookmarkEnd w:id="1"/>
    <w:p w14:paraId="5C81E24F" w14:textId="7DD3EB6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5FBC908" w14:textId="675C0B4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12A692E" w14:textId="6311EC3D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41A0DAE5" w14:textId="52FA4AE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67182CDF" w14:textId="257E669E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D337BAF" w14:textId="3B1CE2EF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5E3AB620" w14:textId="0D69D88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0A43990" w14:textId="27411B9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07CC0DE8" w14:textId="3A3E2A8A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FEB327" w14:textId="6F2BBEC6" w:rsidR="00086547" w:rsidRPr="005D2D3A" w:rsidRDefault="00086547" w:rsidP="00F22466">
      <w:pPr>
        <w:spacing w:before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7C42A970" w14:textId="246B231A" w:rsidR="00086547" w:rsidRPr="005D2D3A" w:rsidRDefault="00086547" w:rsidP="00F22466">
      <w:pPr>
        <w:spacing w:before="120" w:after="120"/>
        <w:jc w:val="center"/>
        <w:rPr>
          <w:b/>
          <w:bCs/>
          <w:color w:val="FF0000"/>
          <w:sz w:val="26"/>
          <w:szCs w:val="26"/>
          <w:u w:val="single"/>
          <w:lang w:val="fr-FR"/>
        </w:rPr>
      </w:pPr>
    </w:p>
    <w:p w14:paraId="3D2E6833" w14:textId="70A4304A" w:rsidR="00086547" w:rsidRPr="005D2D3A" w:rsidRDefault="00086547" w:rsidP="00F22466">
      <w:pPr>
        <w:spacing w:before="120" w:after="120"/>
        <w:jc w:val="center"/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5D2D3A">
        <w:rPr>
          <w:sz w:val="44"/>
          <w:szCs w:val="44"/>
          <w:u w:val="single"/>
          <w:lang w:val="fr-FR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BÁO CÁO</w:t>
      </w:r>
    </w:p>
    <w:p w14:paraId="0A5336BC" w14:textId="3C004CAD" w:rsidR="00875914" w:rsidRPr="005D2D3A" w:rsidRDefault="00A510D6" w:rsidP="00F22466">
      <w:pPr>
        <w:spacing w:before="120" w:after="120"/>
        <w:jc w:val="center"/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48"/>
          <w:szCs w:val="48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Project Socket</w:t>
      </w:r>
    </w:p>
    <w:p w14:paraId="59BCCCC9" w14:textId="66286A39" w:rsidR="00086547" w:rsidRPr="005D2D3A" w:rsidRDefault="00A03280" w:rsidP="00F2246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 Vĩ Cường</w:t>
      </w:r>
      <w:r w:rsidR="00086547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="000865D7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1959003</w:t>
      </w:r>
    </w:p>
    <w:p w14:paraId="0DB80A76" w14:textId="2AB86D5C" w:rsidR="00086547" w:rsidRPr="00B15286" w:rsidRDefault="006D2A88" w:rsidP="00B15286">
      <w:pPr>
        <w:spacing w:before="120" w:after="120"/>
        <w:jc w:val="center"/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Trương Minh Nam Phú</w:t>
      </w:r>
      <w:r w:rsidR="00C70B66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10084" w:rsidRPr="005D2D3A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- 19590</w:t>
      </w:r>
      <w:r w:rsidR="00B7490E">
        <w:rPr>
          <w:bCs/>
          <w:color w:val="000000" w:themeColor="text1"/>
          <w:sz w:val="40"/>
          <w:szCs w:val="40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</w:p>
    <w:p w14:paraId="12271A6E" w14:textId="012DA004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4E6079D1" w14:textId="662E21E3" w:rsidR="00086547" w:rsidRPr="005D2D3A" w:rsidRDefault="00086547" w:rsidP="00F22466">
      <w:pPr>
        <w:spacing w:before="120" w:after="120"/>
        <w:jc w:val="center"/>
        <w:rPr>
          <w:b/>
          <w:bCs/>
          <w:sz w:val="40"/>
          <w:szCs w:val="40"/>
          <w:lang w:val="fr-FR"/>
        </w:rPr>
      </w:pPr>
    </w:p>
    <w:p w14:paraId="729F6640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47FC179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7452601E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FD30E9B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44A74927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192D3A9F" w14:textId="77777777" w:rsidR="001542AC" w:rsidRPr="005D2D3A" w:rsidRDefault="001542AC" w:rsidP="00F22466">
      <w:pPr>
        <w:spacing w:before="120" w:after="160"/>
        <w:jc w:val="center"/>
        <w:rPr>
          <w:b/>
          <w:bCs/>
          <w:sz w:val="26"/>
          <w:szCs w:val="26"/>
          <w:lang w:val="fr-FR"/>
        </w:rPr>
      </w:pPr>
    </w:p>
    <w:p w14:paraId="68A5D947" w14:textId="3D8D66DD" w:rsidR="00C70B66" w:rsidRPr="000C002F" w:rsidRDefault="007F4153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>1/ Mức độ hoàn thành</w:t>
      </w:r>
    </w:p>
    <w:p w14:paraId="4C61A18E" w14:textId="77777777" w:rsidR="009B5CC2" w:rsidRDefault="00FD7034" w:rsidP="009B5CC2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>Kết nối</w:t>
      </w:r>
      <w:r>
        <w:rPr>
          <w:sz w:val="32"/>
          <w:szCs w:val="32"/>
        </w:rPr>
        <w:t>: Thông qua giao thức TCP, cho phép nhiều client đồng thời kết nối đến server</w:t>
      </w:r>
      <w:r w:rsidR="00E1538E">
        <w:rPr>
          <w:sz w:val="32"/>
          <w:szCs w:val="32"/>
        </w:rPr>
        <w:t>, cho phép client và server đặt tại host khác nhau</w:t>
      </w:r>
    </w:p>
    <w:p w14:paraId="118B3C26" w14:textId="3F2E9825" w:rsidR="009B5CC2" w:rsidRPr="00AF7473" w:rsidRDefault="00A56FEA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798FAAD7" w14:textId="5E80F8B8" w:rsidR="009E17A5" w:rsidRPr="003E2976" w:rsidRDefault="009E17A5" w:rsidP="009E17A5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>Quản lí kết nối</w:t>
      </w:r>
      <w:r>
        <w:rPr>
          <w:sz w:val="32"/>
          <w:szCs w:val="32"/>
        </w:rPr>
        <w:t xml:space="preserve">: </w:t>
      </w:r>
      <w:r w:rsidR="003E2976">
        <w:rPr>
          <w:sz w:val="32"/>
          <w:szCs w:val="32"/>
        </w:rPr>
        <w:t>Khi server/client mất kết nối đột ngột, không làm chương trình treo/ xảy ra lỗi, quản lí kết nối đa tiểu trình</w:t>
      </w:r>
    </w:p>
    <w:p w14:paraId="1B993F0A" w14:textId="4EA18E4B" w:rsidR="003E2976" w:rsidRPr="00AF7473" w:rsidRDefault="003E2976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14D2A3B5" w14:textId="605C3F37" w:rsidR="003E2976" w:rsidRPr="0019280E" w:rsidRDefault="00D63A62" w:rsidP="003755E0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>Đăng nhập</w:t>
      </w:r>
      <w:r>
        <w:rPr>
          <w:sz w:val="32"/>
          <w:szCs w:val="32"/>
        </w:rPr>
        <w:t xml:space="preserve">: Client đăng nhập </w:t>
      </w:r>
      <w:r w:rsidR="003A2E57">
        <w:rPr>
          <w:sz w:val="32"/>
          <w:szCs w:val="32"/>
        </w:rPr>
        <w:t>bằng cách gửi username/password cho server, server nhận và kiểm tra thông tin username/password được client gửi so với thông tin lưu trên server</w:t>
      </w:r>
    </w:p>
    <w:p w14:paraId="06E99030" w14:textId="2AE9EF82" w:rsidR="0019280E" w:rsidRPr="00AF7473" w:rsidRDefault="0019280E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7D2F44FE" w14:textId="4C430759" w:rsidR="004A3417" w:rsidRPr="0019280E" w:rsidRDefault="004A3417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F173EB">
        <w:rPr>
          <w:b/>
          <w:bCs/>
          <w:sz w:val="32"/>
          <w:szCs w:val="32"/>
        </w:rPr>
        <w:t xml:space="preserve">Đăng </w:t>
      </w:r>
      <w:r>
        <w:rPr>
          <w:b/>
          <w:bCs/>
          <w:sz w:val="32"/>
          <w:szCs w:val="32"/>
        </w:rPr>
        <w:t>kí</w:t>
      </w:r>
      <w:r>
        <w:rPr>
          <w:sz w:val="32"/>
          <w:szCs w:val="32"/>
        </w:rPr>
        <w:t>: Client đăng kí bằng cách gửi username/password cho server, server nhận và kiểm tra thông tin username/password được client gửi so với thông tin lưu trên server</w:t>
      </w:r>
      <w:r w:rsidR="001E37DA">
        <w:rPr>
          <w:sz w:val="32"/>
          <w:szCs w:val="32"/>
        </w:rPr>
        <w:t>, nếu tồn tại thì yêu cầu client đăng kí tài khoản khác</w:t>
      </w:r>
    </w:p>
    <w:p w14:paraId="1976B8F1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7AA1A1FB" w14:textId="5D94DB49" w:rsidR="004A3417" w:rsidRPr="0019280E" w:rsidRDefault="00490E4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Tra cứu</w:t>
      </w:r>
      <w:r w:rsidR="004A3417">
        <w:rPr>
          <w:sz w:val="32"/>
          <w:szCs w:val="32"/>
        </w:rPr>
        <w:t xml:space="preserve">: </w:t>
      </w:r>
      <w:r w:rsidR="00AB2C33">
        <w:rPr>
          <w:sz w:val="32"/>
          <w:szCs w:val="32"/>
        </w:rPr>
        <w:t>Server lưu thông tin sách gồm: ID, Tên sách, Tên tác giả, năm xuất bản</w:t>
      </w:r>
      <w:r w:rsidR="00E151E2">
        <w:rPr>
          <w:sz w:val="32"/>
          <w:szCs w:val="32"/>
        </w:rPr>
        <w:t>. Client có thể tra cứu thông tin sách thông qua cú pháp: F</w:t>
      </w:r>
      <w:r w:rsidR="008909B5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E151E2">
        <w:rPr>
          <w:sz w:val="32"/>
          <w:szCs w:val="32"/>
        </w:rPr>
        <w:t>ID</w:t>
      </w:r>
      <w:r w:rsidR="00C7487C">
        <w:rPr>
          <w:sz w:val="32"/>
          <w:szCs w:val="32"/>
        </w:rPr>
        <w:t>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C7487C">
        <w:rPr>
          <w:sz w:val="32"/>
          <w:szCs w:val="32"/>
        </w:rPr>
        <w:t>Name,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7621E5">
        <w:rPr>
          <w:sz w:val="32"/>
          <w:szCs w:val="32"/>
        </w:rPr>
        <w:t>Type</w:t>
      </w:r>
      <w:r w:rsidR="00C7487C">
        <w:rPr>
          <w:sz w:val="32"/>
          <w:szCs w:val="32"/>
        </w:rPr>
        <w:t>, F</w:t>
      </w:r>
      <w:r w:rsidR="00C7487C" w:rsidRPr="008909B5">
        <w:rPr>
          <w:bCs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191EE2">
        <w:rPr>
          <w:sz w:val="32"/>
          <w:szCs w:val="32"/>
        </w:rPr>
        <w:t>Auth</w:t>
      </w:r>
      <w:r w:rsidR="00F8728D">
        <w:rPr>
          <w:sz w:val="32"/>
          <w:szCs w:val="32"/>
        </w:rPr>
        <w:t>or</w:t>
      </w:r>
    </w:p>
    <w:p w14:paraId="25D00F60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39EA8CA6" w14:textId="744ADE93" w:rsidR="004A3417" w:rsidRPr="0019280E" w:rsidRDefault="006A6956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Tải sách</w:t>
      </w:r>
      <w:r w:rsidR="004A3417">
        <w:rPr>
          <w:sz w:val="32"/>
          <w:szCs w:val="32"/>
        </w:rPr>
        <w:t xml:space="preserve">: </w:t>
      </w:r>
      <w:r w:rsidR="003B0F11">
        <w:rPr>
          <w:sz w:val="32"/>
          <w:szCs w:val="32"/>
        </w:rPr>
        <w:t xml:space="preserve">Có chức năng tải sách, </w:t>
      </w:r>
      <w:r w:rsidR="00185AD1">
        <w:rPr>
          <w:sz w:val="32"/>
          <w:szCs w:val="32"/>
        </w:rPr>
        <w:t>client nhận file sách được lưu tại client</w:t>
      </w:r>
      <w:r w:rsidR="002E5382">
        <w:rPr>
          <w:sz w:val="32"/>
          <w:szCs w:val="32"/>
        </w:rPr>
        <w:t>, server có thể gửi file sách cho client ở các định dạng .txt, .docx, .pdf, ….</w:t>
      </w:r>
    </w:p>
    <w:p w14:paraId="76228DAD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26A209BB" w14:textId="7EE53C49" w:rsidR="004A3417" w:rsidRPr="0019280E" w:rsidRDefault="00A17B1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Quản lí cơ sở dữ li</w:t>
      </w:r>
      <w:r w:rsidR="00874D4F">
        <w:rPr>
          <w:b/>
          <w:bCs/>
          <w:sz w:val="32"/>
          <w:szCs w:val="32"/>
        </w:rPr>
        <w:t>ệu</w:t>
      </w:r>
      <w:r w:rsidR="004A3417">
        <w:rPr>
          <w:sz w:val="32"/>
          <w:szCs w:val="32"/>
        </w:rPr>
        <w:t xml:space="preserve">: </w:t>
      </w:r>
      <w:r w:rsidR="00710FF8">
        <w:rPr>
          <w:sz w:val="32"/>
          <w:szCs w:val="32"/>
        </w:rPr>
        <w:t>Sử dụng CSDL có cấu trúc (JSON)</w:t>
      </w:r>
    </w:p>
    <w:p w14:paraId="315C035B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31F98B48" w14:textId="60BE6782" w:rsidR="004A3417" w:rsidRPr="0019280E" w:rsidRDefault="00260719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Thoát</w:t>
      </w:r>
      <w:r w:rsidR="004A3417">
        <w:rPr>
          <w:sz w:val="32"/>
          <w:szCs w:val="32"/>
        </w:rPr>
        <w:t xml:space="preserve">: Client </w:t>
      </w:r>
      <w:r w:rsidR="00C24A37">
        <w:rPr>
          <w:sz w:val="32"/>
          <w:szCs w:val="32"/>
        </w:rPr>
        <w:t>có thể gửi thông báo ngắt kết nối với server, server có thể gửi thông báo ngừng kết nối tới tất cả các client</w:t>
      </w:r>
    </w:p>
    <w:p w14:paraId="4D611F19" w14:textId="77777777" w:rsidR="004A3417" w:rsidRPr="00AF7473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>Hoàn thành 100%</w:t>
      </w:r>
    </w:p>
    <w:p w14:paraId="21F2E909" w14:textId="745D7914" w:rsidR="004A3417" w:rsidRPr="0019280E" w:rsidRDefault="00D51FE6" w:rsidP="004A3417">
      <w:pPr>
        <w:pStyle w:val="ListParagraph"/>
        <w:numPr>
          <w:ilvl w:val="0"/>
          <w:numId w:val="47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Giao diện</w:t>
      </w:r>
      <w:r w:rsidR="004A3417">
        <w:rPr>
          <w:sz w:val="32"/>
          <w:szCs w:val="32"/>
        </w:rPr>
        <w:t xml:space="preserve">: </w:t>
      </w:r>
      <w:r w:rsidR="00D45229">
        <w:rPr>
          <w:sz w:val="32"/>
          <w:szCs w:val="32"/>
        </w:rPr>
        <w:t>Client(GUI), Server(Console Application)</w:t>
      </w:r>
    </w:p>
    <w:p w14:paraId="4DF2083B" w14:textId="2817E9FA" w:rsidR="0019280E" w:rsidRDefault="004A3417" w:rsidP="00C70B66">
      <w:pPr>
        <w:pStyle w:val="ListParagraph"/>
        <w:numPr>
          <w:ilvl w:val="0"/>
          <w:numId w:val="48"/>
        </w:numPr>
        <w:spacing w:line="276" w:lineRule="auto"/>
        <w:rPr>
          <w:b/>
          <w:bCs/>
          <w:color w:val="0070C0"/>
          <w:sz w:val="32"/>
          <w:szCs w:val="32"/>
        </w:rPr>
      </w:pPr>
      <w:r w:rsidRPr="00AF7473">
        <w:rPr>
          <w:b/>
          <w:bCs/>
          <w:color w:val="0070C0"/>
          <w:sz w:val="32"/>
          <w:szCs w:val="32"/>
        </w:rPr>
        <w:t xml:space="preserve">Hoàn thành </w:t>
      </w:r>
      <w:r w:rsidR="00C70B66">
        <w:rPr>
          <w:b/>
          <w:bCs/>
          <w:color w:val="0070C0"/>
          <w:sz w:val="32"/>
          <w:szCs w:val="32"/>
        </w:rPr>
        <w:t>100</w:t>
      </w:r>
      <w:r w:rsidRPr="00AF7473">
        <w:rPr>
          <w:b/>
          <w:bCs/>
          <w:color w:val="0070C0"/>
          <w:sz w:val="32"/>
          <w:szCs w:val="32"/>
        </w:rPr>
        <w:t>%</w:t>
      </w:r>
    </w:p>
    <w:p w14:paraId="14FE2D3A" w14:textId="35AC6C8F" w:rsidR="00AD0BCE" w:rsidRDefault="00AD0BCE" w:rsidP="00AD0BCE">
      <w:pPr>
        <w:ind w:left="720"/>
        <w:rPr>
          <w:b/>
          <w:bCs/>
          <w:color w:val="0070C0"/>
          <w:sz w:val="32"/>
          <w:szCs w:val="32"/>
        </w:rPr>
      </w:pPr>
    </w:p>
    <w:p w14:paraId="32CD80F1" w14:textId="77777777" w:rsidR="00C70B66" w:rsidRPr="00AD0BCE" w:rsidRDefault="00C70B66" w:rsidP="00AD0BCE">
      <w:pPr>
        <w:ind w:left="720"/>
        <w:rPr>
          <w:b/>
          <w:bCs/>
          <w:color w:val="0070C0"/>
          <w:sz w:val="32"/>
          <w:szCs w:val="32"/>
        </w:rPr>
      </w:pPr>
    </w:p>
    <w:p w14:paraId="58EEE7B1" w14:textId="33E87B9D" w:rsidR="007F5290" w:rsidRPr="000C002F" w:rsidRDefault="007F5290" w:rsidP="00D53A99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lastRenderedPageBreak/>
        <w:t>2/ Kịch bản giao tiếp chương trình</w:t>
      </w:r>
    </w:p>
    <w:p w14:paraId="78DAF8A5" w14:textId="47D960F9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Giao thức trao đổi giữa client và server: TCP</w:t>
      </w:r>
    </w:p>
    <w:p w14:paraId="77364ADD" w14:textId="49FD2C7F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Cấu trúc thông điệp: </w:t>
      </w:r>
      <w:r w:rsidR="00492B7E">
        <w:rPr>
          <w:sz w:val="32"/>
          <w:szCs w:val="32"/>
        </w:rPr>
        <w:t>[‘câu lệnh điều khiển’, data (nếu có),…]</w:t>
      </w:r>
    </w:p>
    <w:p w14:paraId="27694B0A" w14:textId="71B1577B" w:rsidR="007F5290" w:rsidRDefault="007F5290" w:rsidP="007F529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Kiểu dữ liệu thông điệp:</w:t>
      </w:r>
      <w:r w:rsidR="00492B7E">
        <w:rPr>
          <w:sz w:val="32"/>
          <w:szCs w:val="32"/>
        </w:rPr>
        <w:t xml:space="preserve"> String, Array casting to String</w:t>
      </w:r>
    </w:p>
    <w:p w14:paraId="7E4EB7F5" w14:textId="723FBB37" w:rsidR="00676D83" w:rsidRPr="00676D83" w:rsidRDefault="007F5290" w:rsidP="00676D83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>Cách tổ chức cơ sở dữ liệu: JSON</w:t>
      </w:r>
    </w:p>
    <w:p w14:paraId="44EFC7B4" w14:textId="77777777" w:rsidR="00676D83" w:rsidRDefault="00676D83" w:rsidP="00480355">
      <w:pPr>
        <w:rPr>
          <w:b/>
          <w:bCs/>
          <w:color w:val="FF0000"/>
          <w:sz w:val="36"/>
          <w:szCs w:val="36"/>
        </w:rPr>
      </w:pPr>
    </w:p>
    <w:p w14:paraId="2B5EA3EB" w14:textId="2F54027A" w:rsidR="00492B7E" w:rsidRDefault="0048035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3/ Môi trường lập trình: </w:t>
      </w:r>
    </w:p>
    <w:p w14:paraId="1C343A60" w14:textId="2E962C68" w:rsidR="00480355" w:rsidRPr="00676D83" w:rsidRDefault="00480355" w:rsidP="00492B7E">
      <w:pPr>
        <w:pStyle w:val="ListParagraph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676D83">
        <w:rPr>
          <w:color w:val="000000" w:themeColor="text1"/>
          <w:sz w:val="36"/>
          <w:szCs w:val="36"/>
        </w:rPr>
        <w:t>Python</w:t>
      </w:r>
    </w:p>
    <w:p w14:paraId="52326C12" w14:textId="6A3B261C" w:rsidR="00492B7E" w:rsidRPr="00676D83" w:rsidRDefault="00492B7E" w:rsidP="00492B7E">
      <w:pPr>
        <w:pStyle w:val="ListParagraph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676D83">
        <w:rPr>
          <w:color w:val="000000" w:themeColor="text1"/>
          <w:sz w:val="36"/>
          <w:szCs w:val="36"/>
        </w:rPr>
        <w:t>Framework: tkinter</w:t>
      </w:r>
    </w:p>
    <w:p w14:paraId="7A31E459" w14:textId="0F90179E" w:rsidR="00492B7E" w:rsidRPr="00676D83" w:rsidRDefault="00492B7E" w:rsidP="00492B7E">
      <w:pPr>
        <w:pStyle w:val="ListParagraph"/>
        <w:numPr>
          <w:ilvl w:val="0"/>
          <w:numId w:val="46"/>
        </w:numPr>
        <w:rPr>
          <w:color w:val="000000" w:themeColor="text1"/>
          <w:sz w:val="36"/>
          <w:szCs w:val="36"/>
        </w:rPr>
      </w:pPr>
      <w:r w:rsidRPr="00676D83">
        <w:rPr>
          <w:color w:val="000000" w:themeColor="text1"/>
          <w:sz w:val="36"/>
          <w:szCs w:val="36"/>
        </w:rPr>
        <w:t xml:space="preserve">Library: </w:t>
      </w:r>
      <w:r w:rsidR="00676D83" w:rsidRPr="00676D83">
        <w:rPr>
          <w:color w:val="000000" w:themeColor="text1"/>
          <w:sz w:val="36"/>
          <w:szCs w:val="36"/>
        </w:rPr>
        <w:t>socket, threading, …</w:t>
      </w:r>
    </w:p>
    <w:p w14:paraId="06930FF2" w14:textId="77777777" w:rsidR="00492B7E" w:rsidRPr="000C002F" w:rsidRDefault="00492B7E" w:rsidP="00480355">
      <w:pPr>
        <w:rPr>
          <w:b/>
          <w:bCs/>
          <w:color w:val="FF0000"/>
          <w:sz w:val="36"/>
          <w:szCs w:val="36"/>
        </w:rPr>
      </w:pPr>
    </w:p>
    <w:p w14:paraId="7B1BD470" w14:textId="25E6BD86" w:rsidR="001414D5" w:rsidRDefault="001414D5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>4/ Hướng dẫn sử dụng các tính năng chương trình</w:t>
      </w:r>
    </w:p>
    <w:p w14:paraId="20018F34" w14:textId="38B72919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 xml:space="preserve">Mở server ở file server.py (có thể mở serverGUI.py nhưng sẽ không hiện thông báo </w:t>
      </w:r>
      <w:r w:rsidR="004B6FFA" w:rsidRPr="00AD49A3">
        <w:rPr>
          <w:color w:val="000000" w:themeColor="text1"/>
          <w:sz w:val="32"/>
          <w:szCs w:val="32"/>
        </w:rPr>
        <w:t xml:space="preserve">download </w:t>
      </w:r>
      <w:r w:rsidRPr="00AD49A3">
        <w:rPr>
          <w:color w:val="000000" w:themeColor="text1"/>
          <w:sz w:val="32"/>
          <w:szCs w:val="32"/>
        </w:rPr>
        <w:t>đầy đủ bằng server.py, function bình thường)</w:t>
      </w:r>
    </w:p>
    <w:p w14:paraId="65B084BD" w14:textId="77777777" w:rsidR="004B6FFA" w:rsidRDefault="004B6FFA" w:rsidP="004B6FFA">
      <w:pPr>
        <w:pStyle w:val="ListParagraph"/>
        <w:rPr>
          <w:color w:val="000000" w:themeColor="text1"/>
          <w:sz w:val="36"/>
          <w:szCs w:val="36"/>
        </w:rPr>
      </w:pPr>
    </w:p>
    <w:p w14:paraId="3CFFE4FC" w14:textId="77777777" w:rsidR="004B6FFA" w:rsidRDefault="004B6FFA" w:rsidP="004B6FFA">
      <w:pPr>
        <w:keepNext/>
        <w:jc w:val="center"/>
      </w:pPr>
      <w:r w:rsidRPr="004B6FFA">
        <w:rPr>
          <w:noProof/>
          <w:color w:val="000000" w:themeColor="text1"/>
          <w:sz w:val="36"/>
          <w:szCs w:val="36"/>
        </w:rPr>
        <w:drawing>
          <wp:inline distT="0" distB="0" distL="0" distR="0" wp14:anchorId="4B865651" wp14:editId="7BAA3B09">
            <wp:extent cx="5544324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F1B8" w14:textId="7E09C992" w:rsidR="004B6FFA" w:rsidRPr="004B6FFA" w:rsidRDefault="004B6FFA" w:rsidP="004B6FFA">
      <w:pPr>
        <w:pStyle w:val="Caption"/>
        <w:jc w:val="center"/>
        <w:rPr>
          <w:sz w:val="28"/>
          <w:szCs w:val="28"/>
        </w:rPr>
      </w:pPr>
      <w:r w:rsidRPr="004B6FFA">
        <w:rPr>
          <w:sz w:val="28"/>
          <w:szCs w:val="28"/>
        </w:rPr>
        <w:fldChar w:fldCharType="begin"/>
      </w:r>
      <w:r w:rsidRPr="004B6FFA">
        <w:rPr>
          <w:sz w:val="28"/>
          <w:szCs w:val="28"/>
        </w:rPr>
        <w:instrText xml:space="preserve"> SEQ Figure \* ARABIC </w:instrText>
      </w:r>
      <w:r w:rsidRPr="004B6FFA">
        <w:rPr>
          <w:sz w:val="28"/>
          <w:szCs w:val="28"/>
        </w:rPr>
        <w:fldChar w:fldCharType="separate"/>
      </w:r>
      <w:r w:rsidR="00B82357">
        <w:rPr>
          <w:noProof/>
          <w:sz w:val="28"/>
          <w:szCs w:val="28"/>
        </w:rPr>
        <w:t>1</w:t>
      </w:r>
      <w:r w:rsidRPr="004B6FFA">
        <w:rPr>
          <w:sz w:val="28"/>
          <w:szCs w:val="28"/>
        </w:rPr>
        <w:fldChar w:fldCharType="end"/>
      </w:r>
      <w:r w:rsidRPr="004B6FFA">
        <w:rPr>
          <w:sz w:val="28"/>
          <w:szCs w:val="28"/>
        </w:rPr>
        <w:t>. server.py</w:t>
      </w:r>
    </w:p>
    <w:p w14:paraId="33265FD2" w14:textId="77777777" w:rsidR="004B6FFA" w:rsidRPr="004B6FFA" w:rsidRDefault="004B6FFA" w:rsidP="004B6FFA"/>
    <w:p w14:paraId="68D285FB" w14:textId="77777777" w:rsidR="004B6FFA" w:rsidRDefault="004B6FFA" w:rsidP="004B6FFA">
      <w:pPr>
        <w:keepNext/>
        <w:jc w:val="center"/>
      </w:pPr>
      <w:r w:rsidRPr="004B6FFA">
        <w:rPr>
          <w:noProof/>
        </w:rPr>
        <w:drawing>
          <wp:inline distT="0" distB="0" distL="0" distR="0" wp14:anchorId="7733FA19" wp14:editId="200E77F6">
            <wp:extent cx="4925112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1583" w14:textId="2132C859" w:rsidR="004B6FFA" w:rsidRPr="004B6FFA" w:rsidRDefault="004B6FFA" w:rsidP="004B6FFA">
      <w:pPr>
        <w:pStyle w:val="Caption"/>
        <w:jc w:val="center"/>
        <w:rPr>
          <w:sz w:val="28"/>
          <w:szCs w:val="28"/>
        </w:rPr>
      </w:pPr>
      <w:r w:rsidRPr="004B6FFA">
        <w:rPr>
          <w:sz w:val="28"/>
          <w:szCs w:val="28"/>
        </w:rPr>
        <w:fldChar w:fldCharType="begin"/>
      </w:r>
      <w:r w:rsidRPr="004B6FFA">
        <w:rPr>
          <w:sz w:val="28"/>
          <w:szCs w:val="28"/>
        </w:rPr>
        <w:instrText xml:space="preserve"> SEQ Figure \* ARABIC </w:instrText>
      </w:r>
      <w:r w:rsidRPr="004B6FFA">
        <w:rPr>
          <w:sz w:val="28"/>
          <w:szCs w:val="28"/>
        </w:rPr>
        <w:fldChar w:fldCharType="separate"/>
      </w:r>
      <w:r w:rsidR="00B82357">
        <w:rPr>
          <w:noProof/>
          <w:sz w:val="28"/>
          <w:szCs w:val="28"/>
        </w:rPr>
        <w:t>2</w:t>
      </w:r>
      <w:r w:rsidRPr="004B6FFA">
        <w:rPr>
          <w:sz w:val="28"/>
          <w:szCs w:val="28"/>
        </w:rPr>
        <w:fldChar w:fldCharType="end"/>
      </w:r>
      <w:r w:rsidRPr="004B6FFA">
        <w:rPr>
          <w:sz w:val="28"/>
          <w:szCs w:val="28"/>
        </w:rPr>
        <w:t>. serverGUI.py</w:t>
      </w:r>
    </w:p>
    <w:p w14:paraId="53466699" w14:textId="6CDAAABA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Đọc và nhớ (copy) IP:port của server</w:t>
      </w:r>
    </w:p>
    <w:p w14:paraId="53BC25D1" w14:textId="366EA7E2" w:rsidR="004B6FFA" w:rsidRPr="00AD49A3" w:rsidRDefault="00676D83" w:rsidP="00B82357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lastRenderedPageBreak/>
        <w:t xml:space="preserve">Mở client.py </w:t>
      </w:r>
    </w:p>
    <w:p w14:paraId="6FF89ACF" w14:textId="0FD98549" w:rsidR="00B82357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Paste đoạn IP:port vào để connect đến server cần thiết</w:t>
      </w:r>
    </w:p>
    <w:p w14:paraId="26DAF73F" w14:textId="77777777" w:rsidR="00AD49A3" w:rsidRPr="00AD49A3" w:rsidRDefault="00AD49A3" w:rsidP="00AD49A3">
      <w:pPr>
        <w:rPr>
          <w:color w:val="000000" w:themeColor="text1"/>
          <w:sz w:val="36"/>
          <w:szCs w:val="36"/>
        </w:rPr>
      </w:pPr>
    </w:p>
    <w:p w14:paraId="1827657B" w14:textId="77777777" w:rsidR="00B82357" w:rsidRDefault="00B82357" w:rsidP="00B82357">
      <w:pPr>
        <w:keepNext/>
        <w:jc w:val="center"/>
      </w:pPr>
      <w:r w:rsidRPr="004B6FFA">
        <w:rPr>
          <w:noProof/>
          <w:color w:val="000000" w:themeColor="text1"/>
          <w:sz w:val="36"/>
          <w:szCs w:val="36"/>
        </w:rPr>
        <w:drawing>
          <wp:inline distT="0" distB="0" distL="0" distR="0" wp14:anchorId="3B9CAA84" wp14:editId="0446654B">
            <wp:extent cx="5306165" cy="30103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6FEA" w14:textId="7E5900E0" w:rsidR="00676D83" w:rsidRPr="00AD49A3" w:rsidRDefault="00B82357" w:rsidP="00AD49A3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>. client.py, nhập IP:host vào input để connect</w:t>
      </w:r>
    </w:p>
    <w:p w14:paraId="340532A2" w14:textId="49BC9BF2" w:rsidR="00B82357" w:rsidRPr="00AD49A3" w:rsidRDefault="00676D83" w:rsidP="00B82357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Login (đăng nhập) vào tài khoản; nếu chưa có, hãy register (đăng ký) một tài khoản</w:t>
      </w:r>
    </w:p>
    <w:p w14:paraId="63B772BF" w14:textId="77777777" w:rsidR="00AD49A3" w:rsidRPr="00AD49A3" w:rsidRDefault="00AD49A3" w:rsidP="00AD49A3">
      <w:pPr>
        <w:rPr>
          <w:color w:val="000000" w:themeColor="text1"/>
          <w:sz w:val="36"/>
          <w:szCs w:val="36"/>
        </w:rPr>
      </w:pPr>
    </w:p>
    <w:p w14:paraId="45488424" w14:textId="3977F346" w:rsidR="00B82357" w:rsidRDefault="00AD49A3" w:rsidP="00B82357">
      <w:pPr>
        <w:keepNext/>
        <w:jc w:val="center"/>
      </w:pPr>
      <w:r w:rsidRPr="00AD49A3">
        <w:rPr>
          <w:noProof/>
          <w:color w:val="000000" w:themeColor="text1"/>
          <w:sz w:val="36"/>
          <w:szCs w:val="36"/>
        </w:rPr>
        <w:drawing>
          <wp:inline distT="0" distB="0" distL="0" distR="0" wp14:anchorId="3B35F37B" wp14:editId="1FCA930C">
            <wp:extent cx="5258534" cy="23815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23E6" w14:textId="0B1A9D9F" w:rsidR="00B82357" w:rsidRDefault="00B82357" w:rsidP="00B82357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>. Login/Register tài khoản</w:t>
      </w:r>
    </w:p>
    <w:p w14:paraId="73F9E36C" w14:textId="77777777" w:rsidR="00B82357" w:rsidRPr="00B82357" w:rsidRDefault="00B82357" w:rsidP="00B82357"/>
    <w:p w14:paraId="07CAA454" w14:textId="5496A024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lastRenderedPageBreak/>
        <w:t>Search (tìm kiếm) sách theo các hướng dẫn có trên màn hình</w:t>
      </w:r>
    </w:p>
    <w:p w14:paraId="09B5927E" w14:textId="77777777" w:rsidR="00B82357" w:rsidRDefault="00B82357" w:rsidP="00B82357">
      <w:pPr>
        <w:keepNext/>
        <w:jc w:val="center"/>
      </w:pPr>
      <w:r w:rsidRPr="00B82357">
        <w:rPr>
          <w:noProof/>
        </w:rPr>
        <w:drawing>
          <wp:inline distT="0" distB="0" distL="0" distR="0" wp14:anchorId="63175BCA" wp14:editId="122948C0">
            <wp:extent cx="5268060" cy="5068007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65DF" w14:textId="4AF78F85" w:rsidR="00B82357" w:rsidRPr="00B82357" w:rsidRDefault="00B82357" w:rsidP="00B82357">
      <w:pPr>
        <w:pStyle w:val="Caption"/>
        <w:jc w:val="center"/>
        <w:rPr>
          <w:sz w:val="28"/>
          <w:szCs w:val="28"/>
        </w:rPr>
      </w:pPr>
      <w:r w:rsidRPr="00B82357">
        <w:rPr>
          <w:sz w:val="28"/>
          <w:szCs w:val="28"/>
        </w:rPr>
        <w:fldChar w:fldCharType="begin"/>
      </w:r>
      <w:r w:rsidRPr="00B82357">
        <w:rPr>
          <w:sz w:val="28"/>
          <w:szCs w:val="28"/>
        </w:rPr>
        <w:instrText xml:space="preserve"> SEQ Figure \* ARABIC </w:instrText>
      </w:r>
      <w:r w:rsidRPr="00B8235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B82357">
        <w:rPr>
          <w:sz w:val="28"/>
          <w:szCs w:val="28"/>
        </w:rPr>
        <w:fldChar w:fldCharType="end"/>
      </w:r>
      <w:r w:rsidRPr="00B82357">
        <w:rPr>
          <w:sz w:val="28"/>
          <w:szCs w:val="28"/>
        </w:rPr>
        <w:t>.Tìm kiếm sách</w:t>
      </w:r>
    </w:p>
    <w:p w14:paraId="62524D75" w14:textId="5E8603B2" w:rsidR="00B82357" w:rsidRPr="00AD49A3" w:rsidRDefault="00676D83" w:rsidP="00B82357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>Nếu muốn download (tải) sách, nhấn nút download và đợi khi có thông báo thành công.</w:t>
      </w:r>
    </w:p>
    <w:p w14:paraId="5648AFC9" w14:textId="77777777" w:rsidR="00B82357" w:rsidRPr="00B82357" w:rsidRDefault="00B82357" w:rsidP="00B82357">
      <w:pPr>
        <w:rPr>
          <w:color w:val="000000" w:themeColor="text1"/>
          <w:sz w:val="36"/>
          <w:szCs w:val="36"/>
        </w:rPr>
      </w:pPr>
    </w:p>
    <w:p w14:paraId="3EB29B69" w14:textId="77777777" w:rsidR="00B82357" w:rsidRDefault="00B82357" w:rsidP="00B82357">
      <w:pPr>
        <w:keepNext/>
        <w:jc w:val="center"/>
      </w:pPr>
      <w:r w:rsidRPr="00B82357">
        <w:rPr>
          <w:noProof/>
          <w:color w:val="000000" w:themeColor="text1"/>
          <w:sz w:val="36"/>
          <w:szCs w:val="36"/>
        </w:rPr>
        <w:drawing>
          <wp:inline distT="0" distB="0" distL="0" distR="0" wp14:anchorId="3A911503" wp14:editId="556B46D1">
            <wp:extent cx="2838450" cy="12459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87"/>
                    <a:stretch/>
                  </pic:blipFill>
                  <pic:spPr bwMode="auto">
                    <a:xfrm>
                      <a:off x="0" y="0"/>
                      <a:ext cx="2854141" cy="125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F04FB" w14:textId="3768D4A9" w:rsidR="00B82357" w:rsidRPr="00AD49A3" w:rsidRDefault="00B82357" w:rsidP="00AD49A3">
      <w:pPr>
        <w:pStyle w:val="Caption"/>
        <w:jc w:val="center"/>
        <w:rPr>
          <w:color w:val="000000" w:themeColor="text1"/>
          <w:sz w:val="28"/>
          <w:szCs w:val="28"/>
        </w:rPr>
      </w:pPr>
      <w:r w:rsidRPr="00B82357">
        <w:rPr>
          <w:color w:val="000000" w:themeColor="text1"/>
          <w:sz w:val="28"/>
          <w:szCs w:val="28"/>
        </w:rPr>
        <w:fldChar w:fldCharType="begin"/>
      </w:r>
      <w:r w:rsidRPr="00B82357">
        <w:rPr>
          <w:color w:val="000000" w:themeColor="text1"/>
          <w:sz w:val="28"/>
          <w:szCs w:val="28"/>
        </w:rPr>
        <w:instrText xml:space="preserve"> SEQ Figure \* ARABIC </w:instrText>
      </w:r>
      <w:r w:rsidRPr="00B82357">
        <w:rPr>
          <w:color w:val="000000" w:themeColor="text1"/>
          <w:sz w:val="28"/>
          <w:szCs w:val="28"/>
        </w:rPr>
        <w:fldChar w:fldCharType="separate"/>
      </w:r>
      <w:r w:rsidRPr="00B82357">
        <w:rPr>
          <w:noProof/>
          <w:color w:val="000000" w:themeColor="text1"/>
          <w:sz w:val="28"/>
          <w:szCs w:val="28"/>
        </w:rPr>
        <w:t>6</w:t>
      </w:r>
      <w:r w:rsidRPr="00B82357">
        <w:rPr>
          <w:color w:val="000000" w:themeColor="text1"/>
          <w:sz w:val="28"/>
          <w:szCs w:val="28"/>
        </w:rPr>
        <w:fldChar w:fldCharType="end"/>
      </w:r>
      <w:r w:rsidRPr="00B82357">
        <w:rPr>
          <w:sz w:val="28"/>
          <w:szCs w:val="28"/>
        </w:rPr>
        <w:t>. Thông báo tải thành công</w:t>
      </w:r>
    </w:p>
    <w:p w14:paraId="328352D8" w14:textId="070F68EC" w:rsidR="00AD49A3" w:rsidRPr="00AD49A3" w:rsidRDefault="00676D83" w:rsidP="00AD49A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lastRenderedPageBreak/>
        <w:t>Logout (đăng xuất) tài khoản</w:t>
      </w:r>
    </w:p>
    <w:p w14:paraId="294A827F" w14:textId="6AC34DC9" w:rsidR="00676D83" w:rsidRPr="00AD49A3" w:rsidRDefault="00676D83" w:rsidP="00676D83">
      <w:pPr>
        <w:pStyle w:val="ListParagraph"/>
        <w:numPr>
          <w:ilvl w:val="0"/>
          <w:numId w:val="49"/>
        </w:numPr>
        <w:rPr>
          <w:color w:val="000000" w:themeColor="text1"/>
          <w:sz w:val="32"/>
          <w:szCs w:val="32"/>
        </w:rPr>
      </w:pPr>
      <w:r w:rsidRPr="00AD49A3">
        <w:rPr>
          <w:color w:val="000000" w:themeColor="text1"/>
          <w:sz w:val="32"/>
          <w:szCs w:val="32"/>
        </w:rPr>
        <w:t xml:space="preserve">Disconnect (ngắt kết nối) đến </w:t>
      </w:r>
      <w:r w:rsidR="004B6FFA" w:rsidRPr="00AD49A3">
        <w:rPr>
          <w:color w:val="000000" w:themeColor="text1"/>
          <w:sz w:val="32"/>
          <w:szCs w:val="32"/>
        </w:rPr>
        <w:t>server, có thể tắt chương trình để ngắt</w:t>
      </w:r>
    </w:p>
    <w:p w14:paraId="1B276561" w14:textId="77777777" w:rsidR="00F77AB8" w:rsidRDefault="00F77AB8" w:rsidP="00480355">
      <w:pPr>
        <w:rPr>
          <w:sz w:val="32"/>
          <w:szCs w:val="32"/>
        </w:rPr>
      </w:pPr>
    </w:p>
    <w:p w14:paraId="0B07E6D1" w14:textId="33BD417E" w:rsidR="00F77AB8" w:rsidRDefault="00F77AB8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>5/ Bảng phân công công việc</w:t>
      </w:r>
    </w:p>
    <w:p w14:paraId="7E8649B3" w14:textId="77777777" w:rsidR="00AD49A3" w:rsidRDefault="00AD49A3" w:rsidP="00480355">
      <w:pPr>
        <w:rPr>
          <w:b/>
          <w:bCs/>
          <w:color w:val="FF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768"/>
        <w:gridCol w:w="3460"/>
        <w:gridCol w:w="1419"/>
      </w:tblGrid>
      <w:tr w:rsidR="00AD49A3" w14:paraId="7E979253" w14:textId="77777777" w:rsidTr="00F850A1">
        <w:trPr>
          <w:trHeight w:val="482"/>
        </w:trPr>
        <w:tc>
          <w:tcPr>
            <w:tcW w:w="1637" w:type="dxa"/>
            <w:shd w:val="clear" w:color="auto" w:fill="2E74B5" w:themeFill="accent1" w:themeFillShade="BF"/>
            <w:vAlign w:val="center"/>
          </w:tcPr>
          <w:p w14:paraId="7498EA16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MSSV</w:t>
            </w:r>
          </w:p>
        </w:tc>
        <w:tc>
          <w:tcPr>
            <w:tcW w:w="2768" w:type="dxa"/>
            <w:shd w:val="clear" w:color="auto" w:fill="2E74B5" w:themeFill="accent1" w:themeFillShade="BF"/>
            <w:vAlign w:val="center"/>
          </w:tcPr>
          <w:p w14:paraId="29594A73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Họ tên</w:t>
            </w:r>
          </w:p>
        </w:tc>
        <w:tc>
          <w:tcPr>
            <w:tcW w:w="3460" w:type="dxa"/>
            <w:shd w:val="clear" w:color="auto" w:fill="2E74B5" w:themeFill="accent1" w:themeFillShade="BF"/>
            <w:vAlign w:val="center"/>
          </w:tcPr>
          <w:p w14:paraId="6189EC60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Công việc</w:t>
            </w:r>
          </w:p>
        </w:tc>
        <w:tc>
          <w:tcPr>
            <w:tcW w:w="1419" w:type="dxa"/>
            <w:shd w:val="clear" w:color="auto" w:fill="2E74B5" w:themeFill="accent1" w:themeFillShade="BF"/>
            <w:vAlign w:val="center"/>
          </w:tcPr>
          <w:p w14:paraId="033E0D79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6D5663">
              <w:rPr>
                <w:rFonts w:ascii="Arial" w:hAnsi="Arial" w:cs="Arial"/>
                <w:b/>
                <w:color w:val="FFFFFF" w:themeColor="background1"/>
              </w:rPr>
              <w:t>Đánh giá</w:t>
            </w:r>
          </w:p>
        </w:tc>
      </w:tr>
      <w:tr w:rsidR="00AD49A3" w14:paraId="074C6B6F" w14:textId="77777777" w:rsidTr="00F850A1">
        <w:trPr>
          <w:trHeight w:val="491"/>
        </w:trPr>
        <w:tc>
          <w:tcPr>
            <w:tcW w:w="1637" w:type="dxa"/>
            <w:vAlign w:val="center"/>
          </w:tcPr>
          <w:p w14:paraId="17D58347" w14:textId="77777777" w:rsidR="00AD49A3" w:rsidRPr="006D5663" w:rsidRDefault="00AD49A3" w:rsidP="003D183D">
            <w:pPr>
              <w:spacing w:line="276" w:lineRule="auto"/>
              <w:jc w:val="center"/>
              <w:rPr>
                <w:rFonts w:ascii="Arial" w:hAnsi="Arial" w:cs="Arial"/>
                <w:bCs/>
                <w:color w:val="0070C0"/>
              </w:rPr>
            </w:pPr>
            <w:r w:rsidRPr="006D5663">
              <w:rPr>
                <w:rFonts w:ascii="Arial" w:hAnsi="Arial" w:cs="Arial"/>
                <w:bCs/>
                <w:color w:val="000000" w:themeColor="text1"/>
              </w:rPr>
              <w:t>1959003</w:t>
            </w:r>
          </w:p>
        </w:tc>
        <w:tc>
          <w:tcPr>
            <w:tcW w:w="2768" w:type="dxa"/>
            <w:vAlign w:val="center"/>
          </w:tcPr>
          <w:p w14:paraId="7519EE6A" w14:textId="77777777" w:rsidR="00AD49A3" w:rsidRPr="006D5663" w:rsidRDefault="00AD49A3" w:rsidP="003D183D">
            <w:pPr>
              <w:rPr>
                <w:rFonts w:ascii="Arial" w:hAnsi="Arial" w:cs="Arial"/>
              </w:rPr>
            </w:pPr>
            <w:r w:rsidRPr="006D5663">
              <w:rPr>
                <w:rFonts w:ascii="Arial" w:hAnsi="Arial" w:cs="Arial"/>
              </w:rPr>
              <w:t>Lý Vĩ Cường</w:t>
            </w:r>
          </w:p>
        </w:tc>
        <w:tc>
          <w:tcPr>
            <w:tcW w:w="3460" w:type="dxa"/>
            <w:vAlign w:val="center"/>
          </w:tcPr>
          <w:p w14:paraId="204C7F52" w14:textId="0A0D5DE4" w:rsidR="00AD49A3" w:rsidRDefault="00AD49A3" w:rsidP="00AD49A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 w:rsidRPr="00AD49A3">
              <w:rPr>
                <w:rFonts w:ascii="Arial" w:hAnsi="Arial" w:cs="Arial"/>
                <w:bCs/>
                <w:color w:val="000000" w:themeColor="text1"/>
              </w:rPr>
              <w:t xml:space="preserve">Tất cả các function liên quan đến JSON </w:t>
            </w:r>
            <w:r>
              <w:rPr>
                <w:rFonts w:ascii="Arial" w:hAnsi="Arial" w:cs="Arial"/>
                <w:bCs/>
                <w:color w:val="000000" w:themeColor="text1"/>
              </w:rPr>
              <w:t>(svfunc.py, data.json)</w:t>
            </w:r>
          </w:p>
          <w:p w14:paraId="3DD7A056" w14:textId="68A99F97" w:rsidR="00F850A1" w:rsidRDefault="00F850A1" w:rsidP="00AD49A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Server: threading connection </w:t>
            </w:r>
          </w:p>
          <w:p w14:paraId="7EDC5E7A" w14:textId="52A7CA6B" w:rsidR="00AD49A3" w:rsidRPr="00AD49A3" w:rsidRDefault="00AD49A3" w:rsidP="00AD49A3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108" w:hanging="16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Report</w:t>
            </w:r>
          </w:p>
        </w:tc>
        <w:tc>
          <w:tcPr>
            <w:tcW w:w="1419" w:type="dxa"/>
            <w:vAlign w:val="center"/>
          </w:tcPr>
          <w:p w14:paraId="672165D4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  <w:tr w:rsidR="00AD49A3" w14:paraId="3FAC7C61" w14:textId="77777777" w:rsidTr="00F850A1">
        <w:trPr>
          <w:trHeight w:val="530"/>
        </w:trPr>
        <w:tc>
          <w:tcPr>
            <w:tcW w:w="1637" w:type="dxa"/>
            <w:vAlign w:val="center"/>
          </w:tcPr>
          <w:p w14:paraId="344D93EA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 w:rsidRPr="006D5663">
              <w:rPr>
                <w:rFonts w:ascii="Arial" w:hAnsi="Arial" w:cs="Arial"/>
                <w:bCs/>
                <w:color w:val="000000" w:themeColor="text1"/>
              </w:rPr>
              <w:t>19590</w:t>
            </w:r>
            <w:r>
              <w:rPr>
                <w:rFonts w:ascii="Arial" w:hAnsi="Arial" w:cs="Arial"/>
                <w:bCs/>
                <w:color w:val="000000" w:themeColor="text1"/>
              </w:rPr>
              <w:t>27</w:t>
            </w:r>
          </w:p>
        </w:tc>
        <w:tc>
          <w:tcPr>
            <w:tcW w:w="2768" w:type="dxa"/>
            <w:vAlign w:val="center"/>
          </w:tcPr>
          <w:p w14:paraId="1F303FF1" w14:textId="77777777" w:rsidR="00AD49A3" w:rsidRPr="006D5663" w:rsidRDefault="00AD49A3" w:rsidP="003D183D">
            <w:pPr>
              <w:rPr>
                <w:rFonts w:ascii="Arial" w:hAnsi="Arial" w:cs="Arial"/>
              </w:rPr>
            </w:pPr>
            <w:r w:rsidRPr="006D5663">
              <w:rPr>
                <w:rFonts w:ascii="Arial" w:hAnsi="Arial" w:cs="Arial"/>
              </w:rPr>
              <w:t>Trương Minh Nam Phú</w:t>
            </w:r>
          </w:p>
        </w:tc>
        <w:tc>
          <w:tcPr>
            <w:tcW w:w="3460" w:type="dxa"/>
            <w:vAlign w:val="center"/>
          </w:tcPr>
          <w:p w14:paraId="124FFF63" w14:textId="77777777" w:rsid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GUI client, server(beta)</w:t>
            </w:r>
          </w:p>
          <w:p w14:paraId="498A53F5" w14:textId="6A981B98" w:rsid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Server: Xử lý requests từ client, gọi hàm từ svfunc.py, trả data về client</w:t>
            </w:r>
          </w:p>
          <w:p w14:paraId="524CF05F" w14:textId="3D94EC13" w:rsid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Client: xử lý data gửi và nhận, render lên GUI</w:t>
            </w:r>
          </w:p>
          <w:p w14:paraId="1911C26A" w14:textId="5629C956" w:rsidR="00F850A1" w:rsidRPr="00F850A1" w:rsidRDefault="00F850A1" w:rsidP="00F850A1">
            <w:pPr>
              <w:pStyle w:val="ListParagraph"/>
              <w:numPr>
                <w:ilvl w:val="0"/>
                <w:numId w:val="46"/>
              </w:numPr>
              <w:spacing w:line="276" w:lineRule="auto"/>
              <w:ind w:left="66" w:hanging="11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Xử lý lỗi</w:t>
            </w:r>
            <w:r w:rsidR="001944A6">
              <w:rPr>
                <w:rFonts w:ascii="Arial" w:hAnsi="Arial" w:cs="Arial"/>
              </w:rPr>
              <w:t>, excepts</w:t>
            </w:r>
            <w:r>
              <w:rPr>
                <w:rFonts w:ascii="Arial" w:hAnsi="Arial" w:cs="Arial"/>
              </w:rPr>
              <w:t xml:space="preserve"> từ Client, Server</w:t>
            </w:r>
          </w:p>
        </w:tc>
        <w:tc>
          <w:tcPr>
            <w:tcW w:w="1419" w:type="dxa"/>
            <w:vAlign w:val="center"/>
          </w:tcPr>
          <w:p w14:paraId="595C2962" w14:textId="77777777" w:rsidR="00AD49A3" w:rsidRDefault="00AD49A3" w:rsidP="003D183D">
            <w:pPr>
              <w:spacing w:line="276" w:lineRule="auto"/>
              <w:jc w:val="center"/>
              <w:rPr>
                <w:rFonts w:ascii="Arial" w:hAnsi="Arial" w:cs="Arial"/>
                <w:b/>
                <w:color w:val="0070C0"/>
                <w:sz w:val="36"/>
                <w:szCs w:val="36"/>
              </w:rPr>
            </w:pPr>
            <w:r>
              <w:rPr>
                <w:rFonts w:ascii="Arial" w:hAnsi="Arial" w:cs="Arial"/>
              </w:rPr>
              <w:t>100%</w:t>
            </w:r>
          </w:p>
        </w:tc>
      </w:tr>
    </w:tbl>
    <w:p w14:paraId="4D15D0DB" w14:textId="77777777" w:rsidR="00AD49A3" w:rsidRPr="000C002F" w:rsidRDefault="00AD49A3" w:rsidP="00480355">
      <w:pPr>
        <w:rPr>
          <w:b/>
          <w:bCs/>
          <w:color w:val="FF0000"/>
          <w:sz w:val="36"/>
          <w:szCs w:val="36"/>
        </w:rPr>
      </w:pPr>
    </w:p>
    <w:p w14:paraId="3230FF0D" w14:textId="1CB573FC" w:rsidR="00F77AB8" w:rsidRDefault="00F77AB8" w:rsidP="00480355">
      <w:pPr>
        <w:rPr>
          <w:sz w:val="32"/>
          <w:szCs w:val="32"/>
        </w:rPr>
      </w:pPr>
    </w:p>
    <w:p w14:paraId="782F515A" w14:textId="5D4E977C" w:rsidR="00F77AB8" w:rsidRPr="000C002F" w:rsidRDefault="00E0126E" w:rsidP="00480355">
      <w:pPr>
        <w:rPr>
          <w:b/>
          <w:bCs/>
          <w:color w:val="FF0000"/>
          <w:sz w:val="36"/>
          <w:szCs w:val="36"/>
        </w:rPr>
      </w:pPr>
      <w:r w:rsidRPr="000C002F">
        <w:rPr>
          <w:b/>
          <w:bCs/>
          <w:color w:val="FF0000"/>
          <w:sz w:val="36"/>
          <w:szCs w:val="36"/>
        </w:rPr>
        <w:t xml:space="preserve">6/ Các nguồn tài liệu tham khảo: </w:t>
      </w:r>
    </w:p>
    <w:p w14:paraId="2B164F0F" w14:textId="3011132D" w:rsidR="006A49CF" w:rsidRDefault="00C01ADC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6" w:history="1">
        <w:r w:rsidR="00DB57D2" w:rsidRPr="0022097D">
          <w:rPr>
            <w:rStyle w:val="Hyperlink"/>
            <w:sz w:val="32"/>
            <w:szCs w:val="32"/>
          </w:rPr>
          <w:t>https://codezup.com/socket-server-with-multiple-clients-model-multithreading-python/</w:t>
        </w:r>
      </w:hyperlink>
    </w:p>
    <w:p w14:paraId="1A3D574D" w14:textId="5371A8B3" w:rsidR="00DB57D2" w:rsidRDefault="00C01ADC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7" w:history="1">
        <w:r w:rsidR="00DB57D2" w:rsidRPr="0022097D">
          <w:rPr>
            <w:rStyle w:val="Hyperlink"/>
            <w:sz w:val="32"/>
            <w:szCs w:val="32"/>
          </w:rPr>
          <w:t>https://www.joehutch.com/posts/tkinter-dynamic-scroll-area/</w:t>
        </w:r>
      </w:hyperlink>
    </w:p>
    <w:p w14:paraId="7EC48AFE" w14:textId="036B0BC2" w:rsidR="00DB57D2" w:rsidRDefault="00C01ADC" w:rsidP="006A49CF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8" w:history="1">
        <w:r w:rsidR="00C64277" w:rsidRPr="0022097D">
          <w:rPr>
            <w:rStyle w:val="Hyperlink"/>
            <w:sz w:val="32"/>
            <w:szCs w:val="32"/>
          </w:rPr>
          <w:t>https://linuxhint.com/python_socket_file_transfer_send/</w:t>
        </w:r>
      </w:hyperlink>
    </w:p>
    <w:p w14:paraId="6EA71909" w14:textId="7C079165" w:rsidR="00C64277" w:rsidRPr="00492B7E" w:rsidRDefault="00C01ADC" w:rsidP="00492B7E">
      <w:pPr>
        <w:pStyle w:val="ListParagraph"/>
        <w:numPr>
          <w:ilvl w:val="0"/>
          <w:numId w:val="46"/>
        </w:numPr>
        <w:rPr>
          <w:sz w:val="32"/>
          <w:szCs w:val="32"/>
        </w:rPr>
      </w:pPr>
      <w:hyperlink r:id="rId19" w:history="1">
        <w:r w:rsidR="00492B7E" w:rsidRPr="00492B7E">
          <w:rPr>
            <w:rStyle w:val="Hyperlink"/>
            <w:sz w:val="32"/>
            <w:szCs w:val="32"/>
          </w:rPr>
          <w:t>https://www.geeksforgeeks.org/python-tkinter-messagebox-widget/</w:t>
        </w:r>
      </w:hyperlink>
    </w:p>
    <w:sectPr w:rsidR="00C64277" w:rsidRPr="00492B7E" w:rsidSect="00717DCF">
      <w:headerReference w:type="default" r:id="rId20"/>
      <w:footerReference w:type="default" r:id="rId21"/>
      <w:headerReference w:type="first" r:id="rId22"/>
      <w:pgSz w:w="12240" w:h="15840"/>
      <w:pgMar w:top="1488" w:right="616" w:bottom="1890" w:left="1440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A4BE8" w14:textId="77777777" w:rsidR="00C01ADC" w:rsidRDefault="00C01ADC" w:rsidP="00EA6C18">
      <w:r>
        <w:separator/>
      </w:r>
    </w:p>
  </w:endnote>
  <w:endnote w:type="continuationSeparator" w:id="0">
    <w:p w14:paraId="18060ABB" w14:textId="77777777" w:rsidR="00C01ADC" w:rsidRDefault="00C01ADC" w:rsidP="00EA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4108C" w14:textId="55FFE532" w:rsidR="000F7F1C" w:rsidRDefault="000F7F1C" w:rsidP="008B0679">
    <w:pPr>
      <w:pStyle w:val="Footer"/>
      <w:tabs>
        <w:tab w:val="clear" w:pos="4680"/>
        <w:tab w:val="center" w:pos="3686"/>
      </w:tabs>
      <w:jc w:val="right"/>
    </w:pPr>
    <w:r>
      <w:rPr>
        <w:noProof/>
        <w:lang w:eastAsia="en-US"/>
      </w:rPr>
      <w:drawing>
        <wp:anchor distT="0" distB="0" distL="114300" distR="114300" simplePos="0" relativeHeight="251661312" behindDoc="1" locked="0" layoutInCell="1" allowOverlap="1" wp14:anchorId="65AC9987" wp14:editId="298AB13A">
          <wp:simplePos x="0" y="0"/>
          <wp:positionH relativeFrom="column">
            <wp:posOffset>-895350</wp:posOffset>
          </wp:positionH>
          <wp:positionV relativeFrom="paragraph">
            <wp:posOffset>-594995</wp:posOffset>
          </wp:positionV>
          <wp:extent cx="3743325" cy="1215381"/>
          <wp:effectExtent l="0" t="0" r="0" b="444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hân trang-01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3325" cy="12153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914" w:rsidRPr="00875914">
      <w:t xml:space="preserve"> </w:t>
    </w:r>
    <w:r w:rsidR="00875914" w:rsidRPr="00875914">
      <w:rPr>
        <w:noProof/>
        <w:lang w:eastAsia="en-US"/>
      </w:rPr>
      <w:t>CS205 - Computer Networking</w:t>
    </w:r>
    <w:r w:rsidR="00875914">
      <w:rPr>
        <w:noProof/>
        <w:lang w:eastAsia="en-US"/>
      </w:rPr>
      <w:t xml:space="preserve"> </w:t>
    </w:r>
    <w:r w:rsidR="008B0679">
      <w:t>–</w:t>
    </w:r>
    <w:r w:rsidR="00875914">
      <w:t xml:space="preserve"> </w:t>
    </w:r>
    <w:r w:rsidR="00562271">
      <w:t>Project Socket</w:t>
    </w:r>
    <w:r w:rsidR="00875914">
      <w:t xml:space="preserve">   </w:t>
    </w:r>
    <w:r w:rsidR="008B0679">
      <w:t xml:space="preserve"> </w:t>
    </w:r>
    <w:r w:rsidR="008B0679" w:rsidRPr="00875914">
      <w:rPr>
        <w:sz w:val="22"/>
        <w:szCs w:val="22"/>
        <w:u w:val="single"/>
      </w:rPr>
      <w:fldChar w:fldCharType="begin"/>
    </w:r>
    <w:r w:rsidR="008B0679" w:rsidRPr="00875914">
      <w:rPr>
        <w:sz w:val="22"/>
        <w:szCs w:val="22"/>
        <w:u w:val="single"/>
      </w:rPr>
      <w:instrText xml:space="preserve"> PAGE   \* MERGEFORMAT </w:instrText>
    </w:r>
    <w:r w:rsidR="008B0679" w:rsidRPr="00875914">
      <w:rPr>
        <w:sz w:val="22"/>
        <w:szCs w:val="22"/>
        <w:u w:val="single"/>
      </w:rPr>
      <w:fldChar w:fldCharType="separate"/>
    </w:r>
    <w:r w:rsidR="008B0679" w:rsidRPr="00875914">
      <w:rPr>
        <w:noProof/>
        <w:sz w:val="22"/>
        <w:szCs w:val="22"/>
        <w:u w:val="single"/>
      </w:rPr>
      <w:t>1</w:t>
    </w:r>
    <w:r w:rsidR="008B0679" w:rsidRPr="00875914">
      <w:rPr>
        <w:noProof/>
        <w:sz w:val="22"/>
        <w:szCs w:val="22"/>
        <w:u w:val="single"/>
      </w:rPr>
      <w:fldChar w:fldCharType="end"/>
    </w:r>
    <w:r w:rsidR="008B0679">
      <w:t xml:space="preserve">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1F7C6" w14:textId="77777777" w:rsidR="00C01ADC" w:rsidRDefault="00C01ADC" w:rsidP="00EA6C18">
      <w:r>
        <w:separator/>
      </w:r>
    </w:p>
  </w:footnote>
  <w:footnote w:type="continuationSeparator" w:id="0">
    <w:p w14:paraId="7D637D42" w14:textId="77777777" w:rsidR="00C01ADC" w:rsidRDefault="00C01ADC" w:rsidP="00EA6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E1B9" w14:textId="20F8992C" w:rsidR="000F7F1C" w:rsidRPr="00860CE0" w:rsidRDefault="000F7F1C" w:rsidP="00860CE0">
    <w:pPr>
      <w:pStyle w:val="Header"/>
      <w:tabs>
        <w:tab w:val="clear" w:pos="9360"/>
        <w:tab w:val="right" w:pos="10184"/>
      </w:tabs>
      <w:ind w:hanging="851"/>
    </w:pPr>
    <w:r>
      <w:rPr>
        <w:noProof/>
      </w:rPr>
      <w:drawing>
        <wp:inline distT="0" distB="0" distL="114300" distR="114300" wp14:anchorId="7D674C9F" wp14:editId="622E8911">
          <wp:extent cx="578926" cy="454592"/>
          <wp:effectExtent l="0" t="0" r="0" b="3175"/>
          <wp:docPr id="24" name="Picture 24" descr="logo-khtn%20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-khtn%20200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8926" cy="45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5D20BCC8" wp14:editId="4BF734AC">
          <wp:extent cx="514350" cy="478716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ownload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729" r="23530"/>
                  <a:stretch/>
                </pic:blipFill>
                <pic:spPr bwMode="auto">
                  <a:xfrm>
                    <a:off x="0" y="0"/>
                    <a:ext cx="538091" cy="50081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293B" w14:textId="77777777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</w:p>
  <w:p w14:paraId="0078D52F" w14:textId="768C50EA" w:rsidR="00086547" w:rsidRPr="00086547" w:rsidRDefault="00086547" w:rsidP="00086547">
    <w:pPr>
      <w:jc w:val="right"/>
      <w:rPr>
        <w:b/>
        <w:bCs/>
        <w:sz w:val="32"/>
        <w:szCs w:val="32"/>
        <w:lang w:val="fr-FR"/>
      </w:rPr>
    </w:pPr>
    <w:r w:rsidRPr="00086547">
      <w:rPr>
        <w:b/>
        <w:bCs/>
        <w:sz w:val="32"/>
        <w:szCs w:val="32"/>
        <w:lang w:val="fr-FR"/>
      </w:rPr>
      <w:t>TRƯỜNG ĐẠI HỌC KHOA HỌC TỰ NHIÊN</w:t>
    </w:r>
  </w:p>
  <w:p w14:paraId="06B1BACF" w14:textId="77777777" w:rsidR="00086547" w:rsidRDefault="000865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ACE29A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6B2E"/>
      </v:shape>
    </w:pict>
  </w:numPicBullet>
  <w:abstractNum w:abstractNumId="0" w15:restartNumberingAfterBreak="0">
    <w:nsid w:val="017A6237"/>
    <w:multiLevelType w:val="hybridMultilevel"/>
    <w:tmpl w:val="309EA312"/>
    <w:lvl w:ilvl="0" w:tplc="0409000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10" w:hanging="360"/>
      </w:pPr>
      <w:rPr>
        <w:rFonts w:ascii="Wingdings" w:hAnsi="Wingdings" w:hint="default"/>
      </w:rPr>
    </w:lvl>
  </w:abstractNum>
  <w:abstractNum w:abstractNumId="1" w15:restartNumberingAfterBreak="0">
    <w:nsid w:val="02687082"/>
    <w:multiLevelType w:val="hybridMultilevel"/>
    <w:tmpl w:val="C80047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7464D"/>
    <w:multiLevelType w:val="hybridMultilevel"/>
    <w:tmpl w:val="52785B5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1414B6"/>
    <w:multiLevelType w:val="hybridMultilevel"/>
    <w:tmpl w:val="9CDE9D3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AC42315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75715"/>
    <w:multiLevelType w:val="hybridMultilevel"/>
    <w:tmpl w:val="28803D40"/>
    <w:lvl w:ilvl="0" w:tplc="ED08E4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0AF4"/>
    <w:multiLevelType w:val="hybridMultilevel"/>
    <w:tmpl w:val="35F09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25F69"/>
    <w:multiLevelType w:val="hybridMultilevel"/>
    <w:tmpl w:val="F2486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00CAB"/>
    <w:multiLevelType w:val="hybridMultilevel"/>
    <w:tmpl w:val="3F4A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67F98"/>
    <w:multiLevelType w:val="hybridMultilevel"/>
    <w:tmpl w:val="6DA0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212B0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B5FCA"/>
    <w:multiLevelType w:val="hybridMultilevel"/>
    <w:tmpl w:val="080291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C79A1"/>
    <w:multiLevelType w:val="hybridMultilevel"/>
    <w:tmpl w:val="D10C435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ED63E35"/>
    <w:multiLevelType w:val="hybridMultilevel"/>
    <w:tmpl w:val="4C28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10CE9"/>
    <w:multiLevelType w:val="hybridMultilevel"/>
    <w:tmpl w:val="CBC6F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9D651A"/>
    <w:multiLevelType w:val="hybridMultilevel"/>
    <w:tmpl w:val="A7E8E0E8"/>
    <w:lvl w:ilvl="0" w:tplc="ED08E4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D2D69"/>
    <w:multiLevelType w:val="hybridMultilevel"/>
    <w:tmpl w:val="A732D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A11779"/>
    <w:multiLevelType w:val="hybridMultilevel"/>
    <w:tmpl w:val="00783EC6"/>
    <w:lvl w:ilvl="0" w:tplc="99E459A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94B8C"/>
    <w:multiLevelType w:val="hybridMultilevel"/>
    <w:tmpl w:val="E730A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2D09EC"/>
    <w:multiLevelType w:val="hybridMultilevel"/>
    <w:tmpl w:val="37425384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A7603E4"/>
    <w:multiLevelType w:val="hybridMultilevel"/>
    <w:tmpl w:val="EC787D7E"/>
    <w:lvl w:ilvl="0" w:tplc="80C45A4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5012F"/>
    <w:multiLevelType w:val="hybridMultilevel"/>
    <w:tmpl w:val="13D2B1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B6D37"/>
    <w:multiLevelType w:val="hybridMultilevel"/>
    <w:tmpl w:val="49442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PicBulletId w:val="0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D12086"/>
    <w:multiLevelType w:val="hybridMultilevel"/>
    <w:tmpl w:val="2CB8E19C"/>
    <w:lvl w:ilvl="0" w:tplc="D3ECB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5B9BD5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394813"/>
    <w:multiLevelType w:val="hybridMultilevel"/>
    <w:tmpl w:val="835839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AE784D"/>
    <w:multiLevelType w:val="hybridMultilevel"/>
    <w:tmpl w:val="C9EE32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D7416F"/>
    <w:multiLevelType w:val="hybridMultilevel"/>
    <w:tmpl w:val="E8BA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C433CF"/>
    <w:multiLevelType w:val="hybridMultilevel"/>
    <w:tmpl w:val="B8E48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8C3B54"/>
    <w:multiLevelType w:val="hybridMultilevel"/>
    <w:tmpl w:val="8BD4C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B11188"/>
    <w:multiLevelType w:val="hybridMultilevel"/>
    <w:tmpl w:val="8800E10E"/>
    <w:lvl w:ilvl="0" w:tplc="28441F5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2E21D2"/>
    <w:multiLevelType w:val="hybridMultilevel"/>
    <w:tmpl w:val="54D4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E13D2"/>
    <w:multiLevelType w:val="hybridMultilevel"/>
    <w:tmpl w:val="0DD2A6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35B2110"/>
    <w:multiLevelType w:val="hybridMultilevel"/>
    <w:tmpl w:val="EDC8B6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C91E3C"/>
    <w:multiLevelType w:val="hybridMultilevel"/>
    <w:tmpl w:val="778CB1B8"/>
    <w:lvl w:ilvl="0" w:tplc="D9C2A73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9F3D07"/>
    <w:multiLevelType w:val="hybridMultilevel"/>
    <w:tmpl w:val="B0FC34A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B940C53"/>
    <w:multiLevelType w:val="hybridMultilevel"/>
    <w:tmpl w:val="E03E61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21E82"/>
    <w:multiLevelType w:val="hybridMultilevel"/>
    <w:tmpl w:val="0EC6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9E4075"/>
    <w:multiLevelType w:val="hybridMultilevel"/>
    <w:tmpl w:val="323CA064"/>
    <w:lvl w:ilvl="0" w:tplc="3B12AB18">
      <w:numFmt w:val="bullet"/>
      <w:lvlText w:val=""/>
      <w:lvlJc w:val="left"/>
      <w:pPr>
        <w:ind w:left="108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3023EB"/>
    <w:multiLevelType w:val="hybridMultilevel"/>
    <w:tmpl w:val="65F2813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5F116218"/>
    <w:multiLevelType w:val="hybridMultilevel"/>
    <w:tmpl w:val="1C1A6B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AA6C3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5748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C30FF"/>
    <w:multiLevelType w:val="hybridMultilevel"/>
    <w:tmpl w:val="C770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D238F"/>
    <w:multiLevelType w:val="hybridMultilevel"/>
    <w:tmpl w:val="AA4E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0C5358"/>
    <w:multiLevelType w:val="hybridMultilevel"/>
    <w:tmpl w:val="B74ED296"/>
    <w:lvl w:ilvl="0" w:tplc="59AA62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A872E6"/>
    <w:multiLevelType w:val="hybridMultilevel"/>
    <w:tmpl w:val="5556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971EA2"/>
    <w:multiLevelType w:val="hybridMultilevel"/>
    <w:tmpl w:val="965E1BC4"/>
    <w:lvl w:ilvl="0" w:tplc="99F86F0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C84417"/>
    <w:multiLevelType w:val="hybridMultilevel"/>
    <w:tmpl w:val="E4AE83F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6" w15:restartNumberingAfterBreak="0">
    <w:nsid w:val="7904560A"/>
    <w:multiLevelType w:val="hybridMultilevel"/>
    <w:tmpl w:val="1C041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F0DBD"/>
    <w:multiLevelType w:val="hybridMultilevel"/>
    <w:tmpl w:val="5698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849BAC">
      <w:start w:val="1"/>
      <w:numFmt w:val="lowerLetter"/>
      <w:lvlText w:val="%2."/>
      <w:lvlJc w:val="left"/>
      <w:pPr>
        <w:ind w:left="1440" w:hanging="360"/>
      </w:pPr>
      <w:rPr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E7966"/>
    <w:multiLevelType w:val="hybridMultilevel"/>
    <w:tmpl w:val="495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8"/>
  </w:num>
  <w:num w:numId="3">
    <w:abstractNumId w:val="19"/>
  </w:num>
  <w:num w:numId="4">
    <w:abstractNumId w:val="12"/>
  </w:num>
  <w:num w:numId="5">
    <w:abstractNumId w:val="46"/>
  </w:num>
  <w:num w:numId="6">
    <w:abstractNumId w:val="27"/>
  </w:num>
  <w:num w:numId="7">
    <w:abstractNumId w:val="8"/>
  </w:num>
  <w:num w:numId="8">
    <w:abstractNumId w:val="43"/>
  </w:num>
  <w:num w:numId="9">
    <w:abstractNumId w:val="14"/>
  </w:num>
  <w:num w:numId="10">
    <w:abstractNumId w:val="31"/>
  </w:num>
  <w:num w:numId="11">
    <w:abstractNumId w:val="25"/>
  </w:num>
  <w:num w:numId="12">
    <w:abstractNumId w:val="13"/>
  </w:num>
  <w:num w:numId="13">
    <w:abstractNumId w:val="18"/>
  </w:num>
  <w:num w:numId="14">
    <w:abstractNumId w:val="3"/>
  </w:num>
  <w:num w:numId="15">
    <w:abstractNumId w:val="45"/>
  </w:num>
  <w:num w:numId="16">
    <w:abstractNumId w:val="16"/>
  </w:num>
  <w:num w:numId="17">
    <w:abstractNumId w:val="26"/>
  </w:num>
  <w:num w:numId="18">
    <w:abstractNumId w:val="36"/>
  </w:num>
  <w:num w:numId="19">
    <w:abstractNumId w:val="35"/>
  </w:num>
  <w:num w:numId="20">
    <w:abstractNumId w:val="11"/>
  </w:num>
  <w:num w:numId="21">
    <w:abstractNumId w:val="24"/>
  </w:num>
  <w:num w:numId="22">
    <w:abstractNumId w:val="38"/>
  </w:num>
  <w:num w:numId="23">
    <w:abstractNumId w:val="2"/>
  </w:num>
  <w:num w:numId="24">
    <w:abstractNumId w:val="0"/>
  </w:num>
  <w:num w:numId="25">
    <w:abstractNumId w:val="20"/>
  </w:num>
  <w:num w:numId="26">
    <w:abstractNumId w:val="1"/>
  </w:num>
  <w:num w:numId="27">
    <w:abstractNumId w:val="30"/>
  </w:num>
  <w:num w:numId="28">
    <w:abstractNumId w:val="42"/>
  </w:num>
  <w:num w:numId="29">
    <w:abstractNumId w:val="34"/>
  </w:num>
  <w:num w:numId="30">
    <w:abstractNumId w:val="22"/>
  </w:num>
  <w:num w:numId="31">
    <w:abstractNumId w:val="9"/>
  </w:num>
  <w:num w:numId="32">
    <w:abstractNumId w:val="28"/>
  </w:num>
  <w:num w:numId="33">
    <w:abstractNumId w:val="21"/>
  </w:num>
  <w:num w:numId="34">
    <w:abstractNumId w:val="32"/>
  </w:num>
  <w:num w:numId="35">
    <w:abstractNumId w:val="41"/>
  </w:num>
  <w:num w:numId="36">
    <w:abstractNumId w:val="17"/>
  </w:num>
  <w:num w:numId="37">
    <w:abstractNumId w:val="6"/>
  </w:num>
  <w:num w:numId="38">
    <w:abstractNumId w:val="5"/>
  </w:num>
  <w:num w:numId="39">
    <w:abstractNumId w:val="15"/>
  </w:num>
  <w:num w:numId="40">
    <w:abstractNumId w:val="39"/>
  </w:num>
  <w:num w:numId="41">
    <w:abstractNumId w:val="4"/>
  </w:num>
  <w:num w:numId="42">
    <w:abstractNumId w:val="47"/>
  </w:num>
  <w:num w:numId="43">
    <w:abstractNumId w:val="23"/>
  </w:num>
  <w:num w:numId="44">
    <w:abstractNumId w:val="10"/>
  </w:num>
  <w:num w:numId="45">
    <w:abstractNumId w:val="29"/>
  </w:num>
  <w:num w:numId="46">
    <w:abstractNumId w:val="33"/>
  </w:num>
  <w:num w:numId="47">
    <w:abstractNumId w:val="44"/>
  </w:num>
  <w:num w:numId="48">
    <w:abstractNumId w:val="37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F90"/>
    <w:rsid w:val="000148BA"/>
    <w:rsid w:val="00017FA8"/>
    <w:rsid w:val="000219BA"/>
    <w:rsid w:val="00024355"/>
    <w:rsid w:val="0004605A"/>
    <w:rsid w:val="00052268"/>
    <w:rsid w:val="00052F24"/>
    <w:rsid w:val="0005686B"/>
    <w:rsid w:val="00067188"/>
    <w:rsid w:val="00067D2E"/>
    <w:rsid w:val="00086547"/>
    <w:rsid w:val="000865D7"/>
    <w:rsid w:val="00087A92"/>
    <w:rsid w:val="00092445"/>
    <w:rsid w:val="000940E2"/>
    <w:rsid w:val="000A131D"/>
    <w:rsid w:val="000A3EBC"/>
    <w:rsid w:val="000C002F"/>
    <w:rsid w:val="000C5B10"/>
    <w:rsid w:val="000C74E1"/>
    <w:rsid w:val="000C7C53"/>
    <w:rsid w:val="000C7F47"/>
    <w:rsid w:val="000D253A"/>
    <w:rsid w:val="000D5E05"/>
    <w:rsid w:val="000F1D42"/>
    <w:rsid w:val="000F7B0B"/>
    <w:rsid w:val="000F7F1C"/>
    <w:rsid w:val="00101CB4"/>
    <w:rsid w:val="001109EA"/>
    <w:rsid w:val="001414D5"/>
    <w:rsid w:val="00146991"/>
    <w:rsid w:val="001542AC"/>
    <w:rsid w:val="00165435"/>
    <w:rsid w:val="001839A2"/>
    <w:rsid w:val="00185AD1"/>
    <w:rsid w:val="00187A19"/>
    <w:rsid w:val="001915AE"/>
    <w:rsid w:val="00191EE2"/>
    <w:rsid w:val="0019280E"/>
    <w:rsid w:val="001944A6"/>
    <w:rsid w:val="00194DC2"/>
    <w:rsid w:val="00195100"/>
    <w:rsid w:val="0019734D"/>
    <w:rsid w:val="001A2526"/>
    <w:rsid w:val="001C07D3"/>
    <w:rsid w:val="001D6D51"/>
    <w:rsid w:val="001E37DA"/>
    <w:rsid w:val="001F4E4D"/>
    <w:rsid w:val="001F5AB1"/>
    <w:rsid w:val="0020414D"/>
    <w:rsid w:val="00207397"/>
    <w:rsid w:val="002126E8"/>
    <w:rsid w:val="00212F29"/>
    <w:rsid w:val="00230C51"/>
    <w:rsid w:val="00231A5D"/>
    <w:rsid w:val="0024654B"/>
    <w:rsid w:val="00253599"/>
    <w:rsid w:val="00260719"/>
    <w:rsid w:val="002654FF"/>
    <w:rsid w:val="002835F6"/>
    <w:rsid w:val="002A1917"/>
    <w:rsid w:val="002B0BC5"/>
    <w:rsid w:val="002B2B0A"/>
    <w:rsid w:val="002C1317"/>
    <w:rsid w:val="002E5382"/>
    <w:rsid w:val="002F12CD"/>
    <w:rsid w:val="002F23F7"/>
    <w:rsid w:val="003028D3"/>
    <w:rsid w:val="00321ABB"/>
    <w:rsid w:val="00321D84"/>
    <w:rsid w:val="00334E25"/>
    <w:rsid w:val="003371F2"/>
    <w:rsid w:val="003438EE"/>
    <w:rsid w:val="00352876"/>
    <w:rsid w:val="003604D3"/>
    <w:rsid w:val="00361087"/>
    <w:rsid w:val="00362A73"/>
    <w:rsid w:val="003755E0"/>
    <w:rsid w:val="00375F71"/>
    <w:rsid w:val="00384F9B"/>
    <w:rsid w:val="00386C4A"/>
    <w:rsid w:val="003A2E57"/>
    <w:rsid w:val="003B00B2"/>
    <w:rsid w:val="003B0F11"/>
    <w:rsid w:val="003B6619"/>
    <w:rsid w:val="003C17F7"/>
    <w:rsid w:val="003C5E86"/>
    <w:rsid w:val="003D11EB"/>
    <w:rsid w:val="003D4089"/>
    <w:rsid w:val="003E2976"/>
    <w:rsid w:val="003E61F1"/>
    <w:rsid w:val="003E7878"/>
    <w:rsid w:val="003F00EF"/>
    <w:rsid w:val="003F2ACC"/>
    <w:rsid w:val="003F6BC4"/>
    <w:rsid w:val="004049C8"/>
    <w:rsid w:val="004053A4"/>
    <w:rsid w:val="00406A47"/>
    <w:rsid w:val="004270FB"/>
    <w:rsid w:val="00433FA8"/>
    <w:rsid w:val="0044396F"/>
    <w:rsid w:val="004518D2"/>
    <w:rsid w:val="00452E9E"/>
    <w:rsid w:val="00460B52"/>
    <w:rsid w:val="00470589"/>
    <w:rsid w:val="00475DCA"/>
    <w:rsid w:val="00480355"/>
    <w:rsid w:val="00490E49"/>
    <w:rsid w:val="00492B7E"/>
    <w:rsid w:val="0049335F"/>
    <w:rsid w:val="004957F2"/>
    <w:rsid w:val="004A3417"/>
    <w:rsid w:val="004B0B82"/>
    <w:rsid w:val="004B5AB7"/>
    <w:rsid w:val="004B6946"/>
    <w:rsid w:val="004B6FFA"/>
    <w:rsid w:val="004C5EA3"/>
    <w:rsid w:val="004D2DD6"/>
    <w:rsid w:val="004D461E"/>
    <w:rsid w:val="004D5618"/>
    <w:rsid w:val="004E0102"/>
    <w:rsid w:val="004E6BC0"/>
    <w:rsid w:val="004F2B42"/>
    <w:rsid w:val="004F70C5"/>
    <w:rsid w:val="0050232E"/>
    <w:rsid w:val="005065A2"/>
    <w:rsid w:val="00506680"/>
    <w:rsid w:val="00507C00"/>
    <w:rsid w:val="00531DB0"/>
    <w:rsid w:val="005407B2"/>
    <w:rsid w:val="00543394"/>
    <w:rsid w:val="00555C8D"/>
    <w:rsid w:val="00562271"/>
    <w:rsid w:val="00566E98"/>
    <w:rsid w:val="0056791F"/>
    <w:rsid w:val="0057241A"/>
    <w:rsid w:val="0057486E"/>
    <w:rsid w:val="005872ED"/>
    <w:rsid w:val="00587967"/>
    <w:rsid w:val="005A1454"/>
    <w:rsid w:val="005A3A31"/>
    <w:rsid w:val="005B0513"/>
    <w:rsid w:val="005B1273"/>
    <w:rsid w:val="005B2B6E"/>
    <w:rsid w:val="005B7C29"/>
    <w:rsid w:val="005B7D25"/>
    <w:rsid w:val="005D28E3"/>
    <w:rsid w:val="005D2D3A"/>
    <w:rsid w:val="005E0C88"/>
    <w:rsid w:val="005E155D"/>
    <w:rsid w:val="005E393C"/>
    <w:rsid w:val="00600705"/>
    <w:rsid w:val="00615191"/>
    <w:rsid w:val="0061751E"/>
    <w:rsid w:val="0062452A"/>
    <w:rsid w:val="006245A1"/>
    <w:rsid w:val="00624C3A"/>
    <w:rsid w:val="006402AA"/>
    <w:rsid w:val="00646804"/>
    <w:rsid w:val="00650E6C"/>
    <w:rsid w:val="0065527B"/>
    <w:rsid w:val="00662E35"/>
    <w:rsid w:val="006634D8"/>
    <w:rsid w:val="00666D65"/>
    <w:rsid w:val="00676D83"/>
    <w:rsid w:val="006A2B0F"/>
    <w:rsid w:val="006A49CF"/>
    <w:rsid w:val="006A6956"/>
    <w:rsid w:val="006A7FAC"/>
    <w:rsid w:val="006B170B"/>
    <w:rsid w:val="006B47F8"/>
    <w:rsid w:val="006B7A34"/>
    <w:rsid w:val="006B7CCB"/>
    <w:rsid w:val="006C14DA"/>
    <w:rsid w:val="006C336F"/>
    <w:rsid w:val="006C4383"/>
    <w:rsid w:val="006C642D"/>
    <w:rsid w:val="006C7F2A"/>
    <w:rsid w:val="006D150A"/>
    <w:rsid w:val="006D2511"/>
    <w:rsid w:val="006D2A88"/>
    <w:rsid w:val="006D4E09"/>
    <w:rsid w:val="006E5935"/>
    <w:rsid w:val="006E70AD"/>
    <w:rsid w:val="006F08A0"/>
    <w:rsid w:val="006F31DD"/>
    <w:rsid w:val="00702B54"/>
    <w:rsid w:val="0070459E"/>
    <w:rsid w:val="00707E32"/>
    <w:rsid w:val="00710FF8"/>
    <w:rsid w:val="00715FFF"/>
    <w:rsid w:val="00717DCF"/>
    <w:rsid w:val="00721132"/>
    <w:rsid w:val="0072332C"/>
    <w:rsid w:val="007576A3"/>
    <w:rsid w:val="00761708"/>
    <w:rsid w:val="007621E5"/>
    <w:rsid w:val="0076474E"/>
    <w:rsid w:val="0077671E"/>
    <w:rsid w:val="00790FF1"/>
    <w:rsid w:val="007A7490"/>
    <w:rsid w:val="007B07A7"/>
    <w:rsid w:val="007B76D4"/>
    <w:rsid w:val="007C20EE"/>
    <w:rsid w:val="007C5B46"/>
    <w:rsid w:val="007F4153"/>
    <w:rsid w:val="007F5290"/>
    <w:rsid w:val="007F7220"/>
    <w:rsid w:val="007F723C"/>
    <w:rsid w:val="00813199"/>
    <w:rsid w:val="00813C2C"/>
    <w:rsid w:val="00822A49"/>
    <w:rsid w:val="00836E26"/>
    <w:rsid w:val="00844108"/>
    <w:rsid w:val="008508D9"/>
    <w:rsid w:val="00853B5B"/>
    <w:rsid w:val="0085697C"/>
    <w:rsid w:val="00860CE0"/>
    <w:rsid w:val="0086414C"/>
    <w:rsid w:val="00874D4F"/>
    <w:rsid w:val="00875718"/>
    <w:rsid w:val="00875914"/>
    <w:rsid w:val="00880106"/>
    <w:rsid w:val="00882FE9"/>
    <w:rsid w:val="0088332F"/>
    <w:rsid w:val="008909B5"/>
    <w:rsid w:val="008B0679"/>
    <w:rsid w:val="008B3E4F"/>
    <w:rsid w:val="008C1742"/>
    <w:rsid w:val="008C1D75"/>
    <w:rsid w:val="008C7144"/>
    <w:rsid w:val="008F33C7"/>
    <w:rsid w:val="008F5D6E"/>
    <w:rsid w:val="0090429E"/>
    <w:rsid w:val="009172EE"/>
    <w:rsid w:val="00922094"/>
    <w:rsid w:val="00925F90"/>
    <w:rsid w:val="00955754"/>
    <w:rsid w:val="0095725B"/>
    <w:rsid w:val="00981497"/>
    <w:rsid w:val="00981758"/>
    <w:rsid w:val="00983CC8"/>
    <w:rsid w:val="00986D7B"/>
    <w:rsid w:val="00991B89"/>
    <w:rsid w:val="00992B64"/>
    <w:rsid w:val="009A2A4F"/>
    <w:rsid w:val="009B5CC2"/>
    <w:rsid w:val="009C2DD6"/>
    <w:rsid w:val="009C5485"/>
    <w:rsid w:val="009E17A5"/>
    <w:rsid w:val="009F425D"/>
    <w:rsid w:val="009F4CDC"/>
    <w:rsid w:val="00A03280"/>
    <w:rsid w:val="00A05CF0"/>
    <w:rsid w:val="00A17B19"/>
    <w:rsid w:val="00A23531"/>
    <w:rsid w:val="00A375B9"/>
    <w:rsid w:val="00A510D6"/>
    <w:rsid w:val="00A56FEA"/>
    <w:rsid w:val="00A81D2E"/>
    <w:rsid w:val="00A90343"/>
    <w:rsid w:val="00AA29D3"/>
    <w:rsid w:val="00AB2C33"/>
    <w:rsid w:val="00AB7E72"/>
    <w:rsid w:val="00AC1D45"/>
    <w:rsid w:val="00AD0BCE"/>
    <w:rsid w:val="00AD49A3"/>
    <w:rsid w:val="00AE6833"/>
    <w:rsid w:val="00AF5712"/>
    <w:rsid w:val="00AF7473"/>
    <w:rsid w:val="00B05AB1"/>
    <w:rsid w:val="00B15280"/>
    <w:rsid w:val="00B15286"/>
    <w:rsid w:val="00B25871"/>
    <w:rsid w:val="00B306AD"/>
    <w:rsid w:val="00B323C6"/>
    <w:rsid w:val="00B41686"/>
    <w:rsid w:val="00B4534A"/>
    <w:rsid w:val="00B506AC"/>
    <w:rsid w:val="00B524A2"/>
    <w:rsid w:val="00B55909"/>
    <w:rsid w:val="00B7490E"/>
    <w:rsid w:val="00B82357"/>
    <w:rsid w:val="00B9212B"/>
    <w:rsid w:val="00BA65EE"/>
    <w:rsid w:val="00BB51CF"/>
    <w:rsid w:val="00BD2640"/>
    <w:rsid w:val="00BF1982"/>
    <w:rsid w:val="00BF48A5"/>
    <w:rsid w:val="00C01ADC"/>
    <w:rsid w:val="00C03B79"/>
    <w:rsid w:val="00C13179"/>
    <w:rsid w:val="00C24A37"/>
    <w:rsid w:val="00C26AE8"/>
    <w:rsid w:val="00C27BD6"/>
    <w:rsid w:val="00C35DFF"/>
    <w:rsid w:val="00C52BA7"/>
    <w:rsid w:val="00C52FFD"/>
    <w:rsid w:val="00C64277"/>
    <w:rsid w:val="00C700AA"/>
    <w:rsid w:val="00C70B66"/>
    <w:rsid w:val="00C7331A"/>
    <w:rsid w:val="00C7487C"/>
    <w:rsid w:val="00C801C0"/>
    <w:rsid w:val="00C94C50"/>
    <w:rsid w:val="00CA41D7"/>
    <w:rsid w:val="00CC2536"/>
    <w:rsid w:val="00CD092C"/>
    <w:rsid w:val="00CD5929"/>
    <w:rsid w:val="00CE0477"/>
    <w:rsid w:val="00CE4B01"/>
    <w:rsid w:val="00CE5D7F"/>
    <w:rsid w:val="00D10084"/>
    <w:rsid w:val="00D16685"/>
    <w:rsid w:val="00D17084"/>
    <w:rsid w:val="00D20EA1"/>
    <w:rsid w:val="00D2731F"/>
    <w:rsid w:val="00D3558E"/>
    <w:rsid w:val="00D35BC8"/>
    <w:rsid w:val="00D45229"/>
    <w:rsid w:val="00D5174E"/>
    <w:rsid w:val="00D51FE6"/>
    <w:rsid w:val="00D5329D"/>
    <w:rsid w:val="00D53A99"/>
    <w:rsid w:val="00D6271E"/>
    <w:rsid w:val="00D63A62"/>
    <w:rsid w:val="00D648D5"/>
    <w:rsid w:val="00D66549"/>
    <w:rsid w:val="00D674F0"/>
    <w:rsid w:val="00D7222D"/>
    <w:rsid w:val="00D804FE"/>
    <w:rsid w:val="00D837EE"/>
    <w:rsid w:val="00D92DF1"/>
    <w:rsid w:val="00D92E3B"/>
    <w:rsid w:val="00D95C3B"/>
    <w:rsid w:val="00DA0559"/>
    <w:rsid w:val="00DA3B5F"/>
    <w:rsid w:val="00DA4E73"/>
    <w:rsid w:val="00DA5000"/>
    <w:rsid w:val="00DB57D2"/>
    <w:rsid w:val="00DF2828"/>
    <w:rsid w:val="00E0126E"/>
    <w:rsid w:val="00E02321"/>
    <w:rsid w:val="00E03B2F"/>
    <w:rsid w:val="00E151E2"/>
    <w:rsid w:val="00E1538E"/>
    <w:rsid w:val="00E15D40"/>
    <w:rsid w:val="00E304A6"/>
    <w:rsid w:val="00E30E0F"/>
    <w:rsid w:val="00E34125"/>
    <w:rsid w:val="00E40A37"/>
    <w:rsid w:val="00E5426F"/>
    <w:rsid w:val="00E676D5"/>
    <w:rsid w:val="00E76F56"/>
    <w:rsid w:val="00E82873"/>
    <w:rsid w:val="00E86CDB"/>
    <w:rsid w:val="00E96279"/>
    <w:rsid w:val="00EA6C18"/>
    <w:rsid w:val="00EB5D91"/>
    <w:rsid w:val="00EC159D"/>
    <w:rsid w:val="00EC33BD"/>
    <w:rsid w:val="00EC3ACD"/>
    <w:rsid w:val="00EC4824"/>
    <w:rsid w:val="00ED1A3D"/>
    <w:rsid w:val="00EF0486"/>
    <w:rsid w:val="00EF10BC"/>
    <w:rsid w:val="00EF2FF3"/>
    <w:rsid w:val="00EF5FAD"/>
    <w:rsid w:val="00F06F45"/>
    <w:rsid w:val="00F173EB"/>
    <w:rsid w:val="00F22466"/>
    <w:rsid w:val="00F31314"/>
    <w:rsid w:val="00F44D58"/>
    <w:rsid w:val="00F53D6E"/>
    <w:rsid w:val="00F54F2E"/>
    <w:rsid w:val="00F620C1"/>
    <w:rsid w:val="00F634C5"/>
    <w:rsid w:val="00F67B9D"/>
    <w:rsid w:val="00F74015"/>
    <w:rsid w:val="00F77AB8"/>
    <w:rsid w:val="00F81892"/>
    <w:rsid w:val="00F850A1"/>
    <w:rsid w:val="00F8728D"/>
    <w:rsid w:val="00F97E6B"/>
    <w:rsid w:val="00FB38A2"/>
    <w:rsid w:val="00FC4E04"/>
    <w:rsid w:val="00FD56C0"/>
    <w:rsid w:val="00FD7034"/>
    <w:rsid w:val="00FD79F9"/>
    <w:rsid w:val="00FE5ABA"/>
    <w:rsid w:val="00FF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2529B"/>
  <w15:docId w15:val="{5B9DB2C5-46CE-4D81-8395-CC027ACF3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F9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A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0B8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C18"/>
  </w:style>
  <w:style w:type="paragraph" w:styleId="Footer">
    <w:name w:val="footer"/>
    <w:basedOn w:val="Normal"/>
    <w:link w:val="FooterChar"/>
    <w:uiPriority w:val="99"/>
    <w:unhideWhenUsed/>
    <w:rsid w:val="00EA6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C18"/>
  </w:style>
  <w:style w:type="paragraph" w:styleId="BalloonText">
    <w:name w:val="Balloon Text"/>
    <w:basedOn w:val="Normal"/>
    <w:link w:val="BalloonTextChar"/>
    <w:uiPriority w:val="99"/>
    <w:semiHidden/>
    <w:unhideWhenUsed/>
    <w:rsid w:val="00EA6C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C1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B0B8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B0B82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4B0B82"/>
    <w:rPr>
      <w:b/>
      <w:bCs/>
    </w:rPr>
  </w:style>
  <w:style w:type="paragraph" w:styleId="ListParagraph">
    <w:name w:val="List Paragraph"/>
    <w:basedOn w:val="Normal"/>
    <w:uiPriority w:val="34"/>
    <w:qFormat/>
    <w:rsid w:val="00925F90"/>
    <w:pPr>
      <w:ind w:left="720"/>
      <w:contextualSpacing/>
    </w:pPr>
  </w:style>
  <w:style w:type="table" w:styleId="TableGrid">
    <w:name w:val="Table Grid"/>
    <w:basedOn w:val="TableNormal"/>
    <w:uiPriority w:val="39"/>
    <w:rsid w:val="0092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751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2B2B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EF04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4605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21A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C7C53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7C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7C53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5D2D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5D2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DB57D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B6FF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034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89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696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93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3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63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381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81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1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138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384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29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2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747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226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086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08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6105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85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04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98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61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564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8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54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91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821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724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43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36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linuxhint.com/python_socket_file_transfer_send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www.joehutch.com/posts/tkinter-dynamic-scroll-are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zup.com/socket-server-with-multiple-clients-model-multithreading-python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python-tkinter-messagebox-widg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o\Documents\HCMUS\marketing\branding\Template%20Word%20201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25493C8-0F2A-47A7-A497-7BE53F9E6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 2018</Template>
  <TotalTime>315</TotalTime>
  <Pages>6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LÝ VĨ CƯỜNG</cp:lastModifiedBy>
  <cp:revision>152</cp:revision>
  <cp:lastPrinted>2021-05-11T08:57:00Z</cp:lastPrinted>
  <dcterms:created xsi:type="dcterms:W3CDTF">2021-05-11T08:47:00Z</dcterms:created>
  <dcterms:modified xsi:type="dcterms:W3CDTF">2021-06-24T04:06:00Z</dcterms:modified>
</cp:coreProperties>
</file>